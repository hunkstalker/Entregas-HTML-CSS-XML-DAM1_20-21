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72326"/>
    <w:p w14:paraId="002E1754" w14:textId="3A87E61B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F7609">
        <w:rPr>
          <w:color w:val="1F2A6A"/>
          <w:sz w:val="48"/>
        </w:rPr>
        <w:t>ASIX1/DAM1 - M4: Llenguatges de Marques</w:t>
      </w:r>
      <w:r w:rsidRPr="00160495">
        <w:rPr>
          <w:color w:val="1F2A6A"/>
          <w:sz w:val="48"/>
        </w:rPr>
        <w:fldChar w:fldCharType="end"/>
      </w:r>
    </w:p>
    <w:p w14:paraId="002E1755" w14:textId="77A030EC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F67AB2">
        <w:rPr>
          <w:color w:val="1F2A6A"/>
          <w:sz w:val="40"/>
        </w:rPr>
        <w:t>UF2 - Entrega #2</w:t>
      </w:r>
      <w:r w:rsidRPr="00160495">
        <w:rPr>
          <w:color w:val="1F2A6A"/>
          <w:sz w:val="40"/>
        </w:rPr>
        <w:fldChar w:fldCharType="end"/>
      </w:r>
    </w:p>
    <w:p w14:paraId="002E1756" w14:textId="77777777" w:rsidR="006F7B24" w:rsidRPr="00160495" w:rsidRDefault="006F7B24" w:rsidP="00524365">
      <w:pPr>
        <w:pStyle w:val="docFecha"/>
      </w:pPr>
    </w:p>
    <w:p w14:paraId="002E1757" w14:textId="4ABCCD0F" w:rsidR="003114B6" w:rsidRPr="00160495" w:rsidRDefault="00F67AB2" w:rsidP="00524365">
      <w:pPr>
        <w:pStyle w:val="docFecha"/>
        <w:rPr>
          <w:sz w:val="28"/>
        </w:rPr>
      </w:pPr>
      <w:r>
        <w:rPr>
          <w:sz w:val="28"/>
        </w:rPr>
        <w:t>22</w:t>
      </w:r>
      <w:r w:rsidR="000463DE" w:rsidRPr="00160495">
        <w:rPr>
          <w:sz w:val="28"/>
        </w:rPr>
        <w:t xml:space="preserve"> de </w:t>
      </w:r>
      <w:r>
        <w:rPr>
          <w:sz w:val="28"/>
        </w:rPr>
        <w:t>Nov</w:t>
      </w:r>
      <w:r w:rsidR="00B302C9">
        <w:rPr>
          <w:sz w:val="28"/>
        </w:rPr>
        <w:t>embre</w:t>
      </w:r>
      <w:r w:rsidR="006F7B24" w:rsidRPr="00160495">
        <w:rPr>
          <w:sz w:val="28"/>
        </w:rPr>
        <w:t xml:space="preserve"> de 20</w:t>
      </w:r>
      <w:r w:rsidR="00B302C9">
        <w:rPr>
          <w:sz w:val="28"/>
        </w:rPr>
        <w:t>20</w:t>
      </w:r>
    </w:p>
    <w:p w14:paraId="002E1758" w14:textId="6854BD32" w:rsidR="007B26A2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3A2B17">
        <w:rPr>
          <w:sz w:val="28"/>
        </w:rPr>
        <w:t>0</w:t>
      </w:r>
    </w:p>
    <w:p w14:paraId="494CA4E5" w14:textId="7A96DEC8" w:rsidR="00F265BF" w:rsidRPr="00160495" w:rsidRDefault="00F265BF" w:rsidP="00F265BF">
      <w:pPr>
        <w:pStyle w:val="docFecha"/>
        <w:ind w:left="0"/>
        <w:rPr>
          <w:sz w:val="28"/>
        </w:rPr>
      </w:pPr>
    </w:p>
    <w:p w14:paraId="002E1759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7573555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2410"/>
        <w:gridCol w:w="1280"/>
      </w:tblGrid>
      <w:tr w:rsidR="00CD2DE2" w:rsidRPr="00160495" w14:paraId="002E175F" w14:textId="77777777" w:rsidTr="009B347A">
        <w:trPr>
          <w:trHeight w:val="540"/>
        </w:trPr>
        <w:tc>
          <w:tcPr>
            <w:tcW w:w="8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A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11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B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C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D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F265BF" w:rsidRPr="00160495" w14:paraId="0520B703" w14:textId="77777777" w:rsidTr="009B347A">
        <w:tc>
          <w:tcPr>
            <w:tcW w:w="8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1C08C" w14:textId="77777777" w:rsidR="00F265BF" w:rsidRPr="00160495" w:rsidRDefault="00F265BF" w:rsidP="00D90E37">
            <w:r w:rsidRPr="00160495">
              <w:t>1.0</w:t>
            </w:r>
          </w:p>
        </w:tc>
        <w:tc>
          <w:tcPr>
            <w:tcW w:w="311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A4C0C2" w14:textId="2906ABFE" w:rsidR="00F265BF" w:rsidRPr="00160495" w:rsidRDefault="00F265BF" w:rsidP="00D90E37">
            <w:r w:rsidRPr="00160495">
              <w:t>Redacció de la primera versió</w:t>
            </w:r>
            <w:r w:rsidR="00B302C9">
              <w:t xml:space="preserve"> basada en </w:t>
            </w:r>
            <w:r w:rsidR="0062241D">
              <w:t>exercicis Eva Gutiérrez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5839CBB" w14:textId="77777777" w:rsidR="00F265BF" w:rsidRPr="00160495" w:rsidRDefault="00F265BF" w:rsidP="0062241D">
            <w:pPr>
              <w:jc w:val="left"/>
            </w:pPr>
            <w:r w:rsidRPr="00160495">
              <w:t>David González</w:t>
            </w:r>
          </w:p>
        </w:tc>
        <w:tc>
          <w:tcPr>
            <w:tcW w:w="241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FB9CA57" w14:textId="77777777" w:rsidR="00F265BF" w:rsidRDefault="00F265BF" w:rsidP="00D90E37">
            <w:r w:rsidRPr="00160495">
              <w:t xml:space="preserve">Alumnes </w:t>
            </w:r>
            <w:r w:rsidR="00B302C9">
              <w:t>ASIX1</w:t>
            </w:r>
            <w:r w:rsidRPr="00160495">
              <w:t>-M</w:t>
            </w:r>
            <w:r w:rsidR="00B302C9">
              <w:t>4</w:t>
            </w:r>
            <w:r w:rsidRPr="00160495">
              <w:t>-UF</w:t>
            </w:r>
            <w:r w:rsidR="00B302C9">
              <w:t>2</w:t>
            </w:r>
          </w:p>
          <w:p w14:paraId="35208C00" w14:textId="29CA5279" w:rsidR="009B347A" w:rsidRPr="00160495" w:rsidRDefault="009B347A" w:rsidP="00D90E37">
            <w:r w:rsidRPr="00160495">
              <w:t xml:space="preserve">Alumnes </w:t>
            </w:r>
            <w:r>
              <w:t>DAM1</w:t>
            </w:r>
            <w:r w:rsidRPr="00160495">
              <w:t>-M</w:t>
            </w:r>
            <w:r>
              <w:t>4</w:t>
            </w:r>
            <w:r w:rsidRPr="00160495">
              <w:t>-UF</w:t>
            </w:r>
            <w:r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CA79C37" w14:textId="66069F99" w:rsidR="00F265BF" w:rsidRPr="00160495" w:rsidRDefault="009B347A" w:rsidP="00D90E37">
            <w:r>
              <w:t>22</w:t>
            </w:r>
            <w:r w:rsidR="00F265BF" w:rsidRPr="00160495">
              <w:t>/</w:t>
            </w:r>
            <w:r>
              <w:t>11</w:t>
            </w:r>
            <w:r w:rsidR="00F265BF" w:rsidRPr="00160495">
              <w:t>/20</w:t>
            </w:r>
            <w:r w:rsidR="00B302C9">
              <w:t>20</w:t>
            </w:r>
          </w:p>
        </w:tc>
      </w:tr>
    </w:tbl>
    <w:p w14:paraId="002E1766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7573556"/>
      <w:r w:rsidRPr="00160495">
        <w:lastRenderedPageBreak/>
        <w:t>Índ</w:t>
      </w:r>
      <w:r w:rsidR="007B26A2" w:rsidRPr="00160495">
        <w:t>ex</w:t>
      </w:r>
      <w:bookmarkEnd w:id="2"/>
    </w:p>
    <w:p w14:paraId="2955A6FC" w14:textId="12A99EDE" w:rsidR="00CF3685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begin"/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instrText xml:space="preserve"> TOC \o "1-3" \h \z </w:instrText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separate"/>
      </w:r>
      <w:hyperlink w:anchor="_Toc57573555" w:history="1">
        <w:r w:rsidR="00CF3685" w:rsidRPr="00373888">
          <w:rPr>
            <w:rStyle w:val="Hipervnculo"/>
          </w:rPr>
          <w:t>Control de Versions</w:t>
        </w:r>
        <w:r w:rsidR="00CF3685">
          <w:rPr>
            <w:webHidden/>
          </w:rPr>
          <w:tab/>
        </w:r>
        <w:r w:rsidR="00CF3685">
          <w:rPr>
            <w:webHidden/>
          </w:rPr>
          <w:fldChar w:fldCharType="begin"/>
        </w:r>
        <w:r w:rsidR="00CF3685">
          <w:rPr>
            <w:webHidden/>
          </w:rPr>
          <w:instrText xml:space="preserve"> PAGEREF _Toc57573555 \h </w:instrText>
        </w:r>
        <w:r w:rsidR="00CF3685">
          <w:rPr>
            <w:webHidden/>
          </w:rPr>
        </w:r>
        <w:r w:rsidR="00CF3685">
          <w:rPr>
            <w:webHidden/>
          </w:rPr>
          <w:fldChar w:fldCharType="separate"/>
        </w:r>
        <w:r w:rsidR="00CF3685">
          <w:rPr>
            <w:webHidden/>
          </w:rPr>
          <w:t>2</w:t>
        </w:r>
        <w:r w:rsidR="00CF3685">
          <w:rPr>
            <w:webHidden/>
          </w:rPr>
          <w:fldChar w:fldCharType="end"/>
        </w:r>
      </w:hyperlink>
    </w:p>
    <w:p w14:paraId="55F3D1FC" w14:textId="50F91C00" w:rsidR="00CF3685" w:rsidRDefault="00D90E37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7573556" w:history="1">
        <w:r w:rsidR="00CF3685" w:rsidRPr="00373888">
          <w:rPr>
            <w:rStyle w:val="Hipervnculo"/>
          </w:rPr>
          <w:t>Índex</w:t>
        </w:r>
        <w:r w:rsidR="00CF3685">
          <w:rPr>
            <w:webHidden/>
          </w:rPr>
          <w:tab/>
        </w:r>
        <w:r w:rsidR="00CF3685">
          <w:rPr>
            <w:webHidden/>
          </w:rPr>
          <w:fldChar w:fldCharType="begin"/>
        </w:r>
        <w:r w:rsidR="00CF3685">
          <w:rPr>
            <w:webHidden/>
          </w:rPr>
          <w:instrText xml:space="preserve"> PAGEREF _Toc57573556 \h </w:instrText>
        </w:r>
        <w:r w:rsidR="00CF3685">
          <w:rPr>
            <w:webHidden/>
          </w:rPr>
        </w:r>
        <w:r w:rsidR="00CF3685">
          <w:rPr>
            <w:webHidden/>
          </w:rPr>
          <w:fldChar w:fldCharType="separate"/>
        </w:r>
        <w:r w:rsidR="00CF3685">
          <w:rPr>
            <w:webHidden/>
          </w:rPr>
          <w:t>3</w:t>
        </w:r>
        <w:r w:rsidR="00CF3685">
          <w:rPr>
            <w:webHidden/>
          </w:rPr>
          <w:fldChar w:fldCharType="end"/>
        </w:r>
      </w:hyperlink>
    </w:p>
    <w:p w14:paraId="05CB927B" w14:textId="57F96CC8" w:rsidR="00CF3685" w:rsidRDefault="00D90E37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7573557" w:history="1">
        <w:r w:rsidR="00CF3685" w:rsidRPr="00373888">
          <w:rPr>
            <w:rStyle w:val="Hipervnculo"/>
          </w:rPr>
          <w:t>1</w:t>
        </w:r>
        <w:r w:rsidR="00CF3685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CF3685" w:rsidRPr="00373888">
          <w:rPr>
            <w:rStyle w:val="Hipervnculo"/>
          </w:rPr>
          <w:t>Entrega #2 – Ús de DTD i XSD</w:t>
        </w:r>
        <w:r w:rsidR="00CF3685">
          <w:rPr>
            <w:webHidden/>
          </w:rPr>
          <w:tab/>
        </w:r>
        <w:r w:rsidR="00CF3685">
          <w:rPr>
            <w:webHidden/>
          </w:rPr>
          <w:fldChar w:fldCharType="begin"/>
        </w:r>
        <w:r w:rsidR="00CF3685">
          <w:rPr>
            <w:webHidden/>
          </w:rPr>
          <w:instrText xml:space="preserve"> PAGEREF _Toc57573557 \h </w:instrText>
        </w:r>
        <w:r w:rsidR="00CF3685">
          <w:rPr>
            <w:webHidden/>
          </w:rPr>
        </w:r>
        <w:r w:rsidR="00CF3685">
          <w:rPr>
            <w:webHidden/>
          </w:rPr>
          <w:fldChar w:fldCharType="separate"/>
        </w:r>
        <w:r w:rsidR="00CF3685">
          <w:rPr>
            <w:webHidden/>
          </w:rPr>
          <w:t>4</w:t>
        </w:r>
        <w:r w:rsidR="00CF3685">
          <w:rPr>
            <w:webHidden/>
          </w:rPr>
          <w:fldChar w:fldCharType="end"/>
        </w:r>
      </w:hyperlink>
    </w:p>
    <w:p w14:paraId="6DBF3BAB" w14:textId="484D7279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58" w:history="1">
        <w:r w:rsidR="00CF3685" w:rsidRPr="00373888">
          <w:rPr>
            <w:rStyle w:val="Hipervnculo"/>
            <w:noProof/>
          </w:rPr>
          <w:t>1.1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1 – Geometria (0,5 Punts)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_Toc57573558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4</w:t>
        </w:r>
        <w:r w:rsidR="00CF3685">
          <w:rPr>
            <w:noProof/>
            <w:webHidden/>
          </w:rPr>
          <w:fldChar w:fldCharType="end"/>
        </w:r>
      </w:hyperlink>
    </w:p>
    <w:p w14:paraId="5C60F7CB" w14:textId="0DEB2105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59" w:history="1">
        <w:r w:rsidR="00CF3685" w:rsidRPr="00373888">
          <w:rPr>
            <w:rStyle w:val="Hipervnculo"/>
            <w:noProof/>
          </w:rPr>
          <w:t>1.2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2 – Pizzeria (0,5 Punts)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_Toc57573559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4</w:t>
        </w:r>
        <w:r w:rsidR="00CF3685">
          <w:rPr>
            <w:noProof/>
            <w:webHidden/>
          </w:rPr>
          <w:fldChar w:fldCharType="end"/>
        </w:r>
      </w:hyperlink>
    </w:p>
    <w:p w14:paraId="0F0F1D83" w14:textId="0726497D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60" w:history="1">
        <w:r w:rsidR="00CF3685" w:rsidRPr="00373888">
          <w:rPr>
            <w:rStyle w:val="Hipervnculo"/>
            <w:noProof/>
          </w:rPr>
          <w:t>1.3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3 – Socis (1 Punt)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_Toc57573560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5</w:t>
        </w:r>
        <w:r w:rsidR="00CF3685">
          <w:rPr>
            <w:noProof/>
            <w:webHidden/>
          </w:rPr>
          <w:fldChar w:fldCharType="end"/>
        </w:r>
      </w:hyperlink>
    </w:p>
    <w:p w14:paraId="51EBDA3E" w14:textId="69DA72BF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61" w:history="1">
        <w:r w:rsidR="00CF3685" w:rsidRPr="00373888">
          <w:rPr>
            <w:rStyle w:val="Hipervnculo"/>
            <w:noProof/>
          </w:rPr>
          <w:t>1.4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4 – Geografia (1 Punt)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_Toc57573561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6</w:t>
        </w:r>
        <w:r w:rsidR="00CF3685">
          <w:rPr>
            <w:noProof/>
            <w:webHidden/>
          </w:rPr>
          <w:fldChar w:fldCharType="end"/>
        </w:r>
      </w:hyperlink>
    </w:p>
    <w:p w14:paraId="60206A71" w14:textId="4BB59E6F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62" w:history="1">
        <w:r w:rsidR="00CF3685" w:rsidRPr="00373888">
          <w:rPr>
            <w:rStyle w:val="Hipervnculo"/>
            <w:noProof/>
          </w:rPr>
          <w:t>1.5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5 – Cine (2 Punts)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_Toc57573562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7</w:t>
        </w:r>
        <w:r w:rsidR="00CF3685">
          <w:rPr>
            <w:noProof/>
            <w:webHidden/>
          </w:rPr>
          <w:fldChar w:fldCharType="end"/>
        </w:r>
      </w:hyperlink>
    </w:p>
    <w:p w14:paraId="56A05CCC" w14:textId="416E6B4F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63" w:history="1">
        <w:r w:rsidR="00CF3685" w:rsidRPr="00373888">
          <w:rPr>
            <w:rStyle w:val="Hipervnculo"/>
            <w:noProof/>
          </w:rPr>
          <w:t>1.6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6 – Persona (1 Punt)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_Toc57573563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8</w:t>
        </w:r>
        <w:r w:rsidR="00CF3685">
          <w:rPr>
            <w:noProof/>
            <w:webHidden/>
          </w:rPr>
          <w:fldChar w:fldCharType="end"/>
        </w:r>
      </w:hyperlink>
    </w:p>
    <w:p w14:paraId="6114DF97" w14:textId="41BCE376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64" w:history="1">
        <w:r w:rsidR="00CF3685" w:rsidRPr="00373888">
          <w:rPr>
            <w:rStyle w:val="Hipervnculo"/>
            <w:noProof/>
          </w:rPr>
          <w:t>1.7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7 – Autor (1 Punt)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_Toc57573564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8</w:t>
        </w:r>
        <w:r w:rsidR="00CF3685">
          <w:rPr>
            <w:noProof/>
            <w:webHidden/>
          </w:rPr>
          <w:fldChar w:fldCharType="end"/>
        </w:r>
      </w:hyperlink>
    </w:p>
    <w:p w14:paraId="78D289C1" w14:textId="756B7B84" w:rsidR="00CF3685" w:rsidRDefault="00D90E3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7573565" w:history="1">
        <w:r w:rsidR="00CF3685" w:rsidRPr="00373888">
          <w:rPr>
            <w:rStyle w:val="Hipervnculo"/>
            <w:noProof/>
          </w:rPr>
          <w:t>1.8</w:t>
        </w:r>
        <w:r w:rsidR="00CF3685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CF3685" w:rsidRPr="00373888">
          <w:rPr>
            <w:rStyle w:val="Hipervnculo"/>
            <w:noProof/>
          </w:rPr>
          <w:t>Exercici 8 – Autors (3 Punts)</w:t>
        </w:r>
        <w:r w:rsidR="00CF3685">
          <w:rPr>
            <w:noProof/>
            <w:webHidden/>
          </w:rPr>
          <w:tab/>
        </w:r>
        <w:r w:rsidR="00CF3685">
          <w:rPr>
            <w:noProof/>
            <w:webHidden/>
          </w:rPr>
          <w:fldChar w:fldCharType="begin"/>
        </w:r>
        <w:r w:rsidR="00CF3685">
          <w:rPr>
            <w:noProof/>
            <w:webHidden/>
          </w:rPr>
          <w:instrText xml:space="preserve"> PAGEREF _Toc57573565 \h </w:instrText>
        </w:r>
        <w:r w:rsidR="00CF3685">
          <w:rPr>
            <w:noProof/>
            <w:webHidden/>
          </w:rPr>
        </w:r>
        <w:r w:rsidR="00CF3685">
          <w:rPr>
            <w:noProof/>
            <w:webHidden/>
          </w:rPr>
          <w:fldChar w:fldCharType="separate"/>
        </w:r>
        <w:r w:rsidR="00CF3685">
          <w:rPr>
            <w:noProof/>
            <w:webHidden/>
          </w:rPr>
          <w:t>9</w:t>
        </w:r>
        <w:r w:rsidR="00CF3685">
          <w:rPr>
            <w:noProof/>
            <w:webHidden/>
          </w:rPr>
          <w:fldChar w:fldCharType="end"/>
        </w:r>
      </w:hyperlink>
    </w:p>
    <w:p w14:paraId="002E176D" w14:textId="3FFBB284" w:rsidR="003114B6" w:rsidRPr="00160495" w:rsidRDefault="003114B6" w:rsidP="00987B1E">
      <w:pPr>
        <w:pStyle w:val="TDC1"/>
        <w:tabs>
          <w:tab w:val="left" w:pos="440"/>
          <w:tab w:val="right" w:leader="dot" w:pos="9347"/>
        </w:tabs>
        <w:spacing w:line="240" w:lineRule="auto"/>
        <w:rPr>
          <w:rFonts w:asciiTheme="minorHAnsi" w:hAnsiTheme="minorHAnsi"/>
          <w:noProof w:val="0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002E176E" w14:textId="7CC0F2FA" w:rsidR="009B25E2" w:rsidRPr="00160495" w:rsidRDefault="007C150A" w:rsidP="003B3315">
      <w:pPr>
        <w:pStyle w:val="Ttulo1"/>
      </w:pPr>
      <w:bookmarkStart w:id="7" w:name="_Toc57573557"/>
      <w:bookmarkEnd w:id="3"/>
      <w:bookmarkEnd w:id="4"/>
      <w:bookmarkEnd w:id="5"/>
      <w:bookmarkEnd w:id="6"/>
      <w:r>
        <w:lastRenderedPageBreak/>
        <w:t>Entrega</w:t>
      </w:r>
      <w:r w:rsidR="00CD2DE2" w:rsidRPr="00160495">
        <w:t xml:space="preserve"> #</w:t>
      </w:r>
      <w:r w:rsidR="00001073">
        <w:t>2</w:t>
      </w:r>
      <w:r w:rsidR="001C04A5">
        <w:t xml:space="preserve"> </w:t>
      </w:r>
      <w:r w:rsidR="009F4D6C">
        <w:t>–</w:t>
      </w:r>
      <w:r w:rsidR="001C04A5">
        <w:t xml:space="preserve"> </w:t>
      </w:r>
      <w:r w:rsidR="00001073">
        <w:t>Ús de DTD i XSD</w:t>
      </w:r>
      <w:bookmarkEnd w:id="7"/>
    </w:p>
    <w:p w14:paraId="002E176F" w14:textId="693E730A" w:rsidR="00891991" w:rsidRPr="00891991" w:rsidRDefault="0062241D" w:rsidP="00891991">
      <w:r>
        <w:t>En aquest</w:t>
      </w:r>
      <w:r w:rsidR="004C7FED">
        <w:t xml:space="preserve">a </w:t>
      </w:r>
      <w:r w:rsidR="008D41CB">
        <w:t>segona</w:t>
      </w:r>
      <w:r w:rsidR="004C7FED">
        <w:t xml:space="preserve"> entrega pr</w:t>
      </w:r>
      <w:r w:rsidR="007C150A">
        <w:t xml:space="preserve">acticarem tots els conceptes vistos a les sessions de teoria referents a </w:t>
      </w:r>
      <w:r w:rsidR="008D41CB">
        <w:t>la validació de documents XML en relació als formats DTD i XSD</w:t>
      </w:r>
      <w:r w:rsidR="00D46799">
        <w:t>.</w:t>
      </w:r>
    </w:p>
    <w:p w14:paraId="002E1770" w14:textId="10C4031D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7573558"/>
      <w:r w:rsidRPr="00160495">
        <w:t xml:space="preserve">Exercici </w:t>
      </w:r>
      <w:r w:rsidR="00891991">
        <w:t>1</w:t>
      </w:r>
      <w:r w:rsidR="00947EB4">
        <w:t xml:space="preserve"> </w:t>
      </w:r>
      <w:r w:rsidR="00F261C2">
        <w:t xml:space="preserve">– </w:t>
      </w:r>
      <w:r w:rsidR="00D4172C">
        <w:t>Geometria</w:t>
      </w:r>
      <w:r w:rsidR="00891991">
        <w:t xml:space="preserve"> (</w:t>
      </w:r>
      <w:r w:rsidR="00A7453D">
        <w:t>0,5</w:t>
      </w:r>
      <w:r w:rsidR="00891991">
        <w:t xml:space="preserve"> Punt</w:t>
      </w:r>
      <w:r w:rsidR="00A7453D">
        <w:t>s</w:t>
      </w:r>
      <w:r w:rsidR="00891991">
        <w:t>)</w:t>
      </w:r>
      <w:bookmarkEnd w:id="8"/>
    </w:p>
    <w:p w14:paraId="49B8D7E9" w14:textId="161C6E07" w:rsidR="003B7F3F" w:rsidRDefault="003B7F3F" w:rsidP="00CA1AE9">
      <w:pPr>
        <w:shd w:val="clear" w:color="auto" w:fill="D9D9D9" w:themeFill="background1" w:themeFillShade="D9"/>
      </w:pPr>
      <w:r>
        <w:t xml:space="preserve">Suposant que el DTD és correcte, corregeix el document XML </w:t>
      </w:r>
      <w:r w:rsidR="00243BC2">
        <w:t xml:space="preserve">associat </w:t>
      </w:r>
      <w:r>
        <w:t xml:space="preserve">per tal que </w:t>
      </w:r>
      <w:r w:rsidR="00243BC2">
        <w:t xml:space="preserve">passi a ser </w:t>
      </w:r>
      <w:r>
        <w:t>vàlid</w:t>
      </w:r>
      <w:r w:rsidR="00D6579E">
        <w:t>.</w:t>
      </w:r>
    </w:p>
    <w:p w14:paraId="5BB5CDFF" w14:textId="77777777" w:rsidR="0036174F" w:rsidRDefault="0036174F" w:rsidP="00CA1AE9">
      <w:pPr>
        <w:shd w:val="clear" w:color="auto" w:fill="D9D9D9" w:themeFill="background1" w:themeFillShade="D9"/>
      </w:pPr>
    </w:p>
    <w:p w14:paraId="59FBE93B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&lt;?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xml</w:t>
      </w:r>
      <w:r w:rsidRPr="003B7F3F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3B7F3F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3B7F3F">
        <w:rPr>
          <w:rFonts w:ascii="Consolas" w:hAnsi="Consolas"/>
          <w:noProof/>
          <w:color w:val="9CDCFE"/>
          <w:sz w:val="21"/>
          <w:szCs w:val="21"/>
          <w:lang w:eastAsia="ca-ES"/>
        </w:rPr>
        <w:t> encoding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3B7F3F">
        <w:rPr>
          <w:rFonts w:ascii="Consolas" w:hAnsi="Consolas"/>
          <w:noProof/>
          <w:color w:val="CE9178"/>
          <w:sz w:val="21"/>
          <w:szCs w:val="21"/>
          <w:lang w:eastAsia="ca-ES"/>
        </w:rPr>
        <w:t>"UTF-8"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302F5C45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&lt;!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DOCTYPE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formas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[</w:t>
      </w:r>
    </w:p>
    <w:p w14:paraId="23F382C2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formas (cuadrado, triangulo, circulo, otra)&gt;</w:t>
      </w:r>
    </w:p>
    <w:p w14:paraId="4FEC0F16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cuadrado (#PCDATA)&gt;</w:t>
      </w:r>
    </w:p>
    <w:p w14:paraId="2E0BAB31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&lt;!ATTLIST cuadrado lados CDATA #REQUIRED&gt;</w:t>
      </w:r>
    </w:p>
    <w:p w14:paraId="10B3355E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triangulo (#PCDATA)&gt;</w:t>
      </w:r>
    </w:p>
    <w:p w14:paraId="46132453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&lt;!ATTLIST triangulo lados CDATA #REQUIRED&gt;</w:t>
      </w:r>
    </w:p>
    <w:p w14:paraId="67656170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circulo (#PCDATA)&gt;</w:t>
      </w:r>
    </w:p>
    <w:p w14:paraId="3757E4FF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otra EMPTY&gt;</w:t>
      </w:r>
    </w:p>
    <w:p w14:paraId="41F8E646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&lt;!ATTLIST otra lados CDATA #REQUIRED&gt;</w:t>
      </w:r>
    </w:p>
    <w:p w14:paraId="04A6EAE4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]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28DF00B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formas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A3E86D9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cuadrado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3B7F3F">
        <w:rPr>
          <w:rFonts w:ascii="Consolas" w:hAnsi="Consolas"/>
          <w:noProof/>
          <w:color w:val="9CDCFE"/>
          <w:sz w:val="21"/>
          <w:szCs w:val="21"/>
          <w:lang w:eastAsia="ca-ES"/>
        </w:rPr>
        <w:t>lados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3B7F3F">
        <w:rPr>
          <w:rFonts w:ascii="Consolas" w:hAnsi="Consolas"/>
          <w:noProof/>
          <w:color w:val="CE9178"/>
          <w:sz w:val="21"/>
          <w:szCs w:val="21"/>
          <w:lang w:eastAsia="ca-ES"/>
        </w:rPr>
        <w:t>"4"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tablero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cuadrado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BC81D27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circulo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anilla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circulo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71357B4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triangulo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señal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triangulo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C187C04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otra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3B7F3F">
        <w:rPr>
          <w:rFonts w:ascii="Consolas" w:hAnsi="Consolas"/>
          <w:noProof/>
          <w:color w:val="9CDCFE"/>
          <w:sz w:val="21"/>
          <w:szCs w:val="21"/>
          <w:lang w:eastAsia="ca-ES"/>
        </w:rPr>
        <w:t>lados</w:t>
      </w:r>
      <w:r w:rsidRPr="003B7F3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3B7F3F">
        <w:rPr>
          <w:rFonts w:ascii="Consolas" w:hAnsi="Consolas"/>
          <w:noProof/>
          <w:color w:val="CE9178"/>
          <w:sz w:val="21"/>
          <w:szCs w:val="21"/>
          <w:lang w:eastAsia="ca-ES"/>
        </w:rPr>
        <w:t>"7"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625A874F" w14:textId="77777777" w:rsidR="003B7F3F" w:rsidRPr="003B7F3F" w:rsidRDefault="003B7F3F" w:rsidP="003B7F3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3B7F3F">
        <w:rPr>
          <w:rFonts w:ascii="Consolas" w:hAnsi="Consolas"/>
          <w:noProof/>
          <w:color w:val="569CD6"/>
          <w:sz w:val="21"/>
          <w:szCs w:val="21"/>
          <w:lang w:eastAsia="ca-ES"/>
        </w:rPr>
        <w:t>formas</w:t>
      </w:r>
      <w:r w:rsidRPr="003B7F3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77E2669" w14:textId="77777777" w:rsidR="003B7F3F" w:rsidRPr="00160495" w:rsidRDefault="003B7F3F" w:rsidP="00CA1AE9">
      <w:pPr>
        <w:shd w:val="clear" w:color="auto" w:fill="D9D9D9" w:themeFill="background1" w:themeFillShade="D9"/>
      </w:pPr>
    </w:p>
    <w:p w14:paraId="002E1773" w14:textId="3F1C1155" w:rsidR="00CA1AE9" w:rsidRDefault="00CA1AE9" w:rsidP="00A05FDF"/>
    <w:p w14:paraId="68F419D5" w14:textId="6D0C3BD5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proofErr w:type="gramStart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&lt;!--</w:t>
      </w:r>
      <w:proofErr w:type="gramEnd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Solució</w:t>
      </w:r>
      <w:r>
        <w:rPr>
          <w:rFonts w:ascii="Consolas" w:hAnsi="Consolas"/>
          <w:color w:val="6A9955"/>
          <w:sz w:val="21"/>
          <w:szCs w:val="21"/>
          <w:lang w:val="es-ES" w:eastAsia="es-ES"/>
        </w:rPr>
        <w:t>n</w:t>
      </w:r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</w:t>
      </w:r>
      <w:r>
        <w:rPr>
          <w:rFonts w:ascii="Consolas" w:hAnsi="Consolas"/>
          <w:color w:val="6A9955"/>
          <w:sz w:val="21"/>
          <w:szCs w:val="21"/>
          <w:lang w:val="es-ES" w:eastAsia="es-ES"/>
        </w:rPr>
        <w:t xml:space="preserve">Ejercicio 1 </w:t>
      </w:r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--&gt;</w:t>
      </w:r>
    </w:p>
    <w:p w14:paraId="778FDD5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formas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52C2295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cuadrado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lados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"4"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tablero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cuadrado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9379A40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triangulo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lados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"3"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señal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triangulo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5256737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circulo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anilla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circulo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6F553EA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gram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otra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lados</w:t>
      </w:r>
      <w:proofErr w:type="gram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"7"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/&gt;</w:t>
      </w:r>
    </w:p>
    <w:p w14:paraId="1CA114EC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formas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7183801" w14:textId="77777777" w:rsidR="00BD0499" w:rsidRPr="00160495" w:rsidRDefault="00BD0499" w:rsidP="008E70E4"/>
    <w:p w14:paraId="411B7C95" w14:textId="7B466BB7" w:rsidR="00C75FCA" w:rsidRPr="00160495" w:rsidRDefault="00C75FCA" w:rsidP="00C75FCA">
      <w:pPr>
        <w:pStyle w:val="Ttulo2"/>
        <w:shd w:val="clear" w:color="auto" w:fill="D9D9D9" w:themeFill="background1" w:themeFillShade="D9"/>
      </w:pPr>
      <w:bookmarkStart w:id="9" w:name="_Toc57573559"/>
      <w:r w:rsidRPr="00160495">
        <w:lastRenderedPageBreak/>
        <w:t xml:space="preserve">Exercici </w:t>
      </w:r>
      <w:r>
        <w:t xml:space="preserve">2 – </w:t>
      </w:r>
      <w:r w:rsidR="003213D5">
        <w:t>Pizzeria (</w:t>
      </w:r>
      <w:r w:rsidR="00A7453D">
        <w:t>0,5</w:t>
      </w:r>
      <w:r w:rsidR="003213D5">
        <w:t xml:space="preserve"> Punt</w:t>
      </w:r>
      <w:r w:rsidR="00A7453D">
        <w:t>s</w:t>
      </w:r>
      <w:r w:rsidR="003213D5">
        <w:t>)</w:t>
      </w:r>
      <w:bookmarkEnd w:id="9"/>
    </w:p>
    <w:p w14:paraId="4C10DE47" w14:textId="77777777" w:rsidR="003213D5" w:rsidRDefault="003213D5" w:rsidP="003213D5">
      <w:pPr>
        <w:shd w:val="clear" w:color="auto" w:fill="D9D9D9" w:themeFill="background1" w:themeFillShade="D9"/>
      </w:pPr>
      <w:r>
        <w:t>Suposant que el DTD és correcte, corregeix el document XML associat per tal que passi a ser vàlid.</w:t>
      </w:r>
    </w:p>
    <w:p w14:paraId="3B1D011A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&lt;?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xml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 encoding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"UTF-8"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62C011DE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&lt;!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DOCTYPE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pizzas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[</w:t>
      </w:r>
    </w:p>
    <w:p w14:paraId="7D7A602A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pizzas (ingredientes, tipos)&gt;</w:t>
      </w:r>
    </w:p>
    <w:p w14:paraId="5AC82863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ingredientes (ingrediente)*&gt;</w:t>
      </w:r>
    </w:p>
    <w:p w14:paraId="4BC244FE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&lt;!ELEMENT ingrediente (#PCDATA)&gt;</w:t>
      </w:r>
    </w:p>
    <w:p w14:paraId="76DD94BE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&lt;!ATTLIST ingrediente coding ID #REQUIRED&gt;</w:t>
      </w:r>
    </w:p>
    <w:p w14:paraId="2DA04060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tipos (tipo)*&gt;</w:t>
      </w:r>
    </w:p>
    <w:p w14:paraId="77D26662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&lt;!ELEMENT tipo EMPTY&gt;</w:t>
      </w:r>
    </w:p>
    <w:p w14:paraId="5DAEB0B1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&lt;!ATTLIST tipo nombre CDATA #REQUIRED&gt;</w:t>
      </w:r>
    </w:p>
    <w:p w14:paraId="11BD5025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&lt;!ATTLIST tipo ingredientes IDREFS #REQUIRED&gt;</w:t>
      </w:r>
    </w:p>
    <w:p w14:paraId="26B846C0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]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67F0D25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</w:p>
    <w:p w14:paraId="5327EC4D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pizzas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DA13817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ingredientes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CF19655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coding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"HUE"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Huevo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B211BC4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coding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"CHA"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Champiñón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032DC70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coding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"CHO"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Chorizo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A3F6AF0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coding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"CAL"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Calabacín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DF64025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coding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"JAM"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Jamón de York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B07A5CE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ingredientes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F70ABEC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tipos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0805FA5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tipo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nombre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"Fantástica"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ingredientes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"CAL CHA ZAN"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57E1E76D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tipo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nombre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"Sabrosa"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A32F1D">
        <w:rPr>
          <w:rFonts w:ascii="Consolas" w:hAnsi="Consolas"/>
          <w:noProof/>
          <w:color w:val="9CDCFE"/>
          <w:sz w:val="21"/>
          <w:szCs w:val="21"/>
          <w:lang w:eastAsia="ca-ES"/>
        </w:rPr>
        <w:t>ingredientes</w:t>
      </w: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A32F1D">
        <w:rPr>
          <w:rFonts w:ascii="Consolas" w:hAnsi="Consolas"/>
          <w:noProof/>
          <w:color w:val="CE9178"/>
          <w:sz w:val="21"/>
          <w:szCs w:val="21"/>
          <w:lang w:eastAsia="ca-ES"/>
        </w:rPr>
        <w:t>"CHA, CHO, JAM, HUE"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10781A11" w14:textId="77777777" w:rsidR="00A32F1D" w:rsidRPr="00A32F1D" w:rsidRDefault="00A32F1D" w:rsidP="00A32F1D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A32F1D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tipos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28D6E10" w14:textId="0BDAEA7C" w:rsidR="00D17484" w:rsidRPr="00D17484" w:rsidRDefault="00A32F1D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A32F1D">
        <w:rPr>
          <w:rFonts w:ascii="Consolas" w:hAnsi="Consolas"/>
          <w:noProof/>
          <w:color w:val="569CD6"/>
          <w:sz w:val="21"/>
          <w:szCs w:val="21"/>
          <w:lang w:eastAsia="ca-ES"/>
        </w:rPr>
        <w:t>pizzas</w:t>
      </w:r>
      <w:r w:rsidRPr="00A32F1D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A760E57" w14:textId="77777777" w:rsidR="00E96BA5" w:rsidRPr="00160495" w:rsidRDefault="00E96BA5" w:rsidP="00C75FCA">
      <w:pPr>
        <w:shd w:val="clear" w:color="auto" w:fill="D9D9D9" w:themeFill="background1" w:themeFillShade="D9"/>
      </w:pPr>
    </w:p>
    <w:p w14:paraId="44ADAB39" w14:textId="0C3B7616" w:rsidR="00C75FCA" w:rsidRDefault="00C75FCA" w:rsidP="00C75FCA"/>
    <w:p w14:paraId="602DE6FB" w14:textId="5C0325D7" w:rsidR="00043B4E" w:rsidRDefault="00043B4E" w:rsidP="00C75FCA"/>
    <w:p w14:paraId="7FCF9034" w14:textId="58DC18B2" w:rsidR="00043B4E" w:rsidRDefault="00043B4E" w:rsidP="00C75FCA"/>
    <w:p w14:paraId="0EAC3D9B" w14:textId="00C42E17" w:rsidR="00043B4E" w:rsidRDefault="00043B4E" w:rsidP="00C75FCA"/>
    <w:p w14:paraId="0128E67A" w14:textId="191E79B1" w:rsidR="00043B4E" w:rsidRDefault="00043B4E" w:rsidP="00C75FCA"/>
    <w:p w14:paraId="412F3016" w14:textId="4A5490B3" w:rsidR="00043B4E" w:rsidRDefault="00043B4E" w:rsidP="00C75FCA"/>
    <w:p w14:paraId="293FF6F3" w14:textId="15F18C8A" w:rsidR="00043B4E" w:rsidRDefault="00043B4E" w:rsidP="00C75FCA"/>
    <w:p w14:paraId="6EA94FD0" w14:textId="7067DBEA" w:rsidR="00043B4E" w:rsidRDefault="00043B4E" w:rsidP="00C75FCA"/>
    <w:p w14:paraId="5B6C9BDD" w14:textId="70A450DD" w:rsidR="00043B4E" w:rsidRDefault="00043B4E" w:rsidP="00C75FCA"/>
    <w:p w14:paraId="6ABF177B" w14:textId="77777777" w:rsidR="00043B4E" w:rsidRDefault="00043B4E" w:rsidP="00C75FCA"/>
    <w:p w14:paraId="75053304" w14:textId="2D39F1BB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>   </w:t>
      </w:r>
      <w:proofErr w:type="gramStart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&lt;!--</w:t>
      </w:r>
      <w:proofErr w:type="gramEnd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Solució</w:t>
      </w:r>
      <w:r>
        <w:rPr>
          <w:rFonts w:ascii="Consolas" w:hAnsi="Consolas"/>
          <w:color w:val="6A9955"/>
          <w:sz w:val="21"/>
          <w:szCs w:val="21"/>
          <w:lang w:val="es-ES" w:eastAsia="es-ES"/>
        </w:rPr>
        <w:t>n</w:t>
      </w:r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</w:t>
      </w:r>
      <w:r>
        <w:rPr>
          <w:rFonts w:ascii="Consolas" w:hAnsi="Consolas"/>
          <w:color w:val="6A9955"/>
          <w:sz w:val="21"/>
          <w:szCs w:val="21"/>
          <w:lang w:val="es-ES" w:eastAsia="es-ES"/>
        </w:rPr>
        <w:t xml:space="preserve">Ejercicio 2 </w:t>
      </w:r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--&gt;</w:t>
      </w:r>
    </w:p>
    <w:p w14:paraId="638329CB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pizzas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9E74F00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9CE8F4F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coding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"HUE"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Huevo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45CC183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coding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"CHA"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Champiñón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5788325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coding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"CHO"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Chorizo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B4C2A5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coding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"CAL"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Calabacín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401F872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coding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"JAM"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Jamón de York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AA4EBE7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coding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"ZAN"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Zanahoria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3FAE97E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ingredientes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BDC41E4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tipos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BD8ADBA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tipo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"Fantástica"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ingredientes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"CAL CHA ZAN"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/&gt;</w:t>
      </w:r>
    </w:p>
    <w:p w14:paraId="428DB9F9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tipo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"Sabrosa"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ingredientes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"CHA CHO JAM HUE"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/&gt;</w:t>
      </w:r>
    </w:p>
    <w:p w14:paraId="5224539B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tipos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6A84C74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pizzas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</w:p>
    <w:p w14:paraId="07667860" w14:textId="77777777" w:rsidR="00A32F1D" w:rsidRDefault="00A32F1D" w:rsidP="00C75FCA"/>
    <w:p w14:paraId="0B60526F" w14:textId="75A5429F" w:rsidR="00BD0499" w:rsidRPr="00160495" w:rsidRDefault="00BD0499" w:rsidP="00BD0499">
      <w:pPr>
        <w:pStyle w:val="Ttulo2"/>
        <w:shd w:val="clear" w:color="auto" w:fill="D9D9D9" w:themeFill="background1" w:themeFillShade="D9"/>
      </w:pPr>
      <w:bookmarkStart w:id="10" w:name="_Toc57573560"/>
      <w:r w:rsidRPr="00160495">
        <w:t xml:space="preserve">Exercici </w:t>
      </w:r>
      <w:r w:rsidR="00A92F13">
        <w:t>3</w:t>
      </w:r>
      <w:r>
        <w:t xml:space="preserve"> – </w:t>
      </w:r>
      <w:r w:rsidR="001F49C0">
        <w:t xml:space="preserve">Socis </w:t>
      </w:r>
      <w:r>
        <w:t>(</w:t>
      </w:r>
      <w:r w:rsidR="001F49C0">
        <w:t>1</w:t>
      </w:r>
      <w:r>
        <w:t xml:space="preserve"> Punt)</w:t>
      </w:r>
      <w:bookmarkEnd w:id="10"/>
    </w:p>
    <w:p w14:paraId="466BDD30" w14:textId="77777777" w:rsidR="001F49C0" w:rsidRDefault="001F49C0" w:rsidP="001F49C0">
      <w:pPr>
        <w:shd w:val="clear" w:color="auto" w:fill="D9D9D9" w:themeFill="background1" w:themeFillShade="D9"/>
      </w:pPr>
      <w:r>
        <w:t>Suposant que el DTD és correcte, corregeix el document XML associat per tal que passi a ser vàlid.</w:t>
      </w:r>
    </w:p>
    <w:p w14:paraId="152EA96F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&lt;?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xml</w:t>
      </w:r>
      <w:r w:rsidRPr="008F097B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8F097B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8F097B">
        <w:rPr>
          <w:rFonts w:ascii="Consolas" w:hAnsi="Consolas"/>
          <w:noProof/>
          <w:color w:val="9CDCFE"/>
          <w:sz w:val="21"/>
          <w:szCs w:val="21"/>
          <w:lang w:eastAsia="ca-ES"/>
        </w:rPr>
        <w:t> encoding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8F097B">
        <w:rPr>
          <w:rFonts w:ascii="Consolas" w:hAnsi="Consolas"/>
          <w:noProof/>
          <w:color w:val="CE9178"/>
          <w:sz w:val="21"/>
          <w:szCs w:val="21"/>
          <w:lang w:eastAsia="ca-ES"/>
        </w:rPr>
        <w:t>"UTF-8"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3A26D5B3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&lt;!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DOCTYPE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socios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[</w:t>
      </w:r>
    </w:p>
    <w:p w14:paraId="7EE10DB7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socios (socio)*&gt;</w:t>
      </w:r>
    </w:p>
    <w:p w14:paraId="1AD80F95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socio ((numero, clave)+, nombre, edad)&gt;</w:t>
      </w:r>
    </w:p>
    <w:p w14:paraId="6DDA8265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clave (#PCDATA)&gt;</w:t>
      </w:r>
    </w:p>
    <w:p w14:paraId="72C95087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edad (#PCDATA)&gt;</w:t>
      </w:r>
    </w:p>
    <w:p w14:paraId="3023445A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nombre (#PCDATA)&gt;</w:t>
      </w:r>
    </w:p>
    <w:p w14:paraId="54020D88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numero (#PCDATA)&gt;</w:t>
      </w:r>
    </w:p>
    <w:p w14:paraId="6DCDF644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]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16D8312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</w:p>
    <w:p w14:paraId="314A0076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socios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F008E2C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35B2FFC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nombre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Ana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nombre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C4CB614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edad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21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edad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5F20DCF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2089172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DC094AF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numero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598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numero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014E859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nombre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Iker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nombre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D2271F3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edad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19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edad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D7A6C64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C9D0E92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044D380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clave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hY75Du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clave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B72B4E3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lastRenderedPageBreak/>
        <w:t>   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nombre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Iker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nombre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A9224B4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3970F18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8F097B">
        <w:rPr>
          <w:rFonts w:ascii="Consolas" w:hAnsi="Consolas"/>
          <w:noProof/>
          <w:color w:val="569CD6"/>
          <w:sz w:val="21"/>
          <w:szCs w:val="21"/>
          <w:lang w:eastAsia="ca-ES"/>
        </w:rPr>
        <w:t>socios</w:t>
      </w:r>
      <w:r w:rsidRPr="008F097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52ACF4E" w14:textId="77777777" w:rsidR="008F097B" w:rsidRPr="008F097B" w:rsidRDefault="008F097B" w:rsidP="008F097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ca-ES"/>
        </w:rPr>
      </w:pPr>
    </w:p>
    <w:p w14:paraId="120D8791" w14:textId="77777777" w:rsidR="0074485F" w:rsidRPr="00160495" w:rsidRDefault="0074485F" w:rsidP="0074485F">
      <w:pPr>
        <w:shd w:val="clear" w:color="auto" w:fill="D9D9D9" w:themeFill="background1" w:themeFillShade="D9"/>
      </w:pPr>
    </w:p>
    <w:p w14:paraId="2E68E08F" w14:textId="77777777" w:rsidR="00043B4E" w:rsidRDefault="00043B4E" w:rsidP="004322B2"/>
    <w:p w14:paraId="2BD08412" w14:textId="5C830A4D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proofErr w:type="gramStart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&lt;!--</w:t>
      </w:r>
      <w:proofErr w:type="gramEnd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Solución </w:t>
      </w:r>
      <w:r>
        <w:rPr>
          <w:rFonts w:ascii="Consolas" w:hAnsi="Consolas"/>
          <w:color w:val="6A9955"/>
          <w:sz w:val="21"/>
          <w:szCs w:val="21"/>
          <w:lang w:val="es-ES" w:eastAsia="es-ES"/>
        </w:rPr>
        <w:t xml:space="preserve">Ejercicio 3 </w:t>
      </w:r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--&gt;</w:t>
      </w:r>
    </w:p>
    <w:p w14:paraId="796764F3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E98CA3F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693920E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numero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598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numero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656DB48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clave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hY75Du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clave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D273BD6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Ana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52F630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edad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21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edad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5F7A930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9226A82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85CCF6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numero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599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numero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B8E460B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clave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hY75Da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clave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C21C55F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Iker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69DC23F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edad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19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edad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D31EB17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F14A308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5BF1CEF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numero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600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numero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FC5CB0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clave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hY75Db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clave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20B7D79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Ana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nombre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DD97D4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edad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19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edad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BA8AD7E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1148F4B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socios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E07886D" w14:textId="77777777" w:rsidR="001F49C0" w:rsidRDefault="001F49C0" w:rsidP="004322B2"/>
    <w:p w14:paraId="22C5B9FD" w14:textId="0F564FED" w:rsidR="004322B2" w:rsidRPr="00160495" w:rsidRDefault="004322B2" w:rsidP="004322B2">
      <w:pPr>
        <w:pStyle w:val="Ttulo2"/>
        <w:shd w:val="clear" w:color="auto" w:fill="D9D9D9" w:themeFill="background1" w:themeFillShade="D9"/>
      </w:pPr>
      <w:bookmarkStart w:id="11" w:name="_Toc57573561"/>
      <w:r w:rsidRPr="00160495">
        <w:t xml:space="preserve">Exercici </w:t>
      </w:r>
      <w:r w:rsidR="00680889">
        <w:t>4</w:t>
      </w:r>
      <w:r>
        <w:t xml:space="preserve"> – </w:t>
      </w:r>
      <w:r w:rsidR="00EF3EFB">
        <w:t>Geografia</w:t>
      </w:r>
      <w:r>
        <w:t xml:space="preserve"> (</w:t>
      </w:r>
      <w:r w:rsidR="00EF3EFB">
        <w:t>1</w:t>
      </w:r>
      <w:r>
        <w:t xml:space="preserve"> Punt)</w:t>
      </w:r>
      <w:bookmarkEnd w:id="11"/>
    </w:p>
    <w:p w14:paraId="5D207295" w14:textId="77777777" w:rsidR="00EF3EFB" w:rsidRDefault="00EF3EFB" w:rsidP="00EF3EFB">
      <w:pPr>
        <w:shd w:val="clear" w:color="auto" w:fill="D9D9D9" w:themeFill="background1" w:themeFillShade="D9"/>
      </w:pPr>
      <w:r>
        <w:t>Suposant que el DTD és correcte, corregeix el document XML associat per tal que passi a ser vàlid.</w:t>
      </w:r>
    </w:p>
    <w:p w14:paraId="1185EF83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&lt;?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xml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 encoding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"UTF-8"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5A4229B6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&lt;!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DOCTYPE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geografia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[</w:t>
      </w:r>
    </w:p>
    <w:p w14:paraId="37472301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geografia (paises, ciudades)&gt;</w:t>
      </w:r>
    </w:p>
    <w:p w14:paraId="3F16A8D1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paises (pais)*&gt;</w:t>
      </w:r>
    </w:p>
    <w:p w14:paraId="63573064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&lt;!ELEMENT pais (#PCDATA)&gt;</w:t>
      </w:r>
    </w:p>
    <w:p w14:paraId="22E85DB2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&lt;!ATTLIST pais codpais ID #REQUIRED&gt;</w:t>
      </w:r>
    </w:p>
    <w:p w14:paraId="475F48AF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&lt;!ELEMENT ciudades (ciudad)*&gt;</w:t>
      </w:r>
    </w:p>
    <w:p w14:paraId="2D74454E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&lt;!ELEMENT ciudad (#PCDATA)&gt;</w:t>
      </w:r>
    </w:p>
    <w:p w14:paraId="6093921B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&lt;!ATTLIST ciudad pais IDREF #IMPLIED&gt;</w:t>
      </w:r>
    </w:p>
    <w:p w14:paraId="18590EAC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lastRenderedPageBreak/>
        <w:t>]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B948F70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</w:p>
    <w:p w14:paraId="7D4F82F1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geografia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E5F4DC9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paises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9380A22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codpais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"1"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Argentina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5E9ACC4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codpais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"2"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Austria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095C30F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codpais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"3"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Japón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C68C07D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codpais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"4"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Noruega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9AD2B11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paises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359FE3B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ciudades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E7B17D4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"3"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Osaka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34E01F3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Oslo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2AD8A43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Sevilla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69E1503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"3"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Tokio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9990AC6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F3EFB">
        <w:rPr>
          <w:rFonts w:ascii="Consolas" w:hAnsi="Consolas"/>
          <w:noProof/>
          <w:color w:val="9CDCFE"/>
          <w:sz w:val="21"/>
          <w:szCs w:val="21"/>
          <w:lang w:eastAsia="ca-ES"/>
        </w:rPr>
        <w:t>pais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F3EFB">
        <w:rPr>
          <w:rFonts w:ascii="Consolas" w:hAnsi="Consolas"/>
          <w:noProof/>
          <w:color w:val="CE9178"/>
          <w:sz w:val="21"/>
          <w:szCs w:val="21"/>
          <w:lang w:eastAsia="ca-ES"/>
        </w:rPr>
        <w:t>"2"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Viena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F3F4357" w14:textId="77777777" w:rsidR="00EF3EFB" w:rsidRPr="00EF3EF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ciudades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E0C8B21" w14:textId="21BEA6E5" w:rsidR="00EF3EFB" w:rsidRPr="008F097B" w:rsidRDefault="00EF3EFB" w:rsidP="00EF3EF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F3EFB">
        <w:rPr>
          <w:rFonts w:ascii="Consolas" w:hAnsi="Consolas"/>
          <w:noProof/>
          <w:color w:val="569CD6"/>
          <w:sz w:val="21"/>
          <w:szCs w:val="21"/>
          <w:lang w:eastAsia="ca-ES"/>
        </w:rPr>
        <w:t>geografia</w:t>
      </w:r>
      <w:r w:rsidRPr="00EF3EFB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6D0E7E0" w14:textId="77777777" w:rsidR="00A2334C" w:rsidRPr="00160495" w:rsidRDefault="00A2334C" w:rsidP="00A2334C">
      <w:pPr>
        <w:shd w:val="clear" w:color="auto" w:fill="D9D9D9" w:themeFill="background1" w:themeFillShade="D9"/>
      </w:pPr>
    </w:p>
    <w:p w14:paraId="675C498D" w14:textId="77777777" w:rsidR="00A2334C" w:rsidRDefault="00A2334C" w:rsidP="00A2334C"/>
    <w:p w14:paraId="3C1D1AE5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proofErr w:type="gramStart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&lt;!--</w:t>
      </w:r>
      <w:proofErr w:type="gramEnd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Solución Ejercicio 4 --&gt;</w:t>
      </w:r>
    </w:p>
    <w:p w14:paraId="439D867A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geografia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D3CD482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paises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1B13F10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"ESP"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España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7CD3FB9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"AUS"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Austria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812803C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"JAP"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Japón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8CE6A71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"NOR"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Noruega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1D6596E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paises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731856A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ciudades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1D7ECAE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"JAP"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Osaka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39FB065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"NOR"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Oslo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03EDCB9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"ESP"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Sevilla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6A66A5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"JAP"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Tokio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94B64BA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pais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"AUS"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Viena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C63FF78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ciudades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34C9EDF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geografia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36ED6B2" w14:textId="7B8E5361" w:rsidR="004322B2" w:rsidRDefault="004322B2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1E21BD68" w14:textId="77777777" w:rsidR="00043B4E" w:rsidRDefault="00043B4E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27433E16" w14:textId="29F5A552" w:rsidR="00E53B80" w:rsidRPr="00160495" w:rsidRDefault="00E53B80" w:rsidP="00E53B80">
      <w:pPr>
        <w:pStyle w:val="Ttulo2"/>
        <w:shd w:val="clear" w:color="auto" w:fill="D9D9D9" w:themeFill="background1" w:themeFillShade="D9"/>
      </w:pPr>
      <w:bookmarkStart w:id="12" w:name="_Toc57573562"/>
      <w:r w:rsidRPr="00160495">
        <w:lastRenderedPageBreak/>
        <w:t xml:space="preserve">Exercici </w:t>
      </w:r>
      <w:r>
        <w:t xml:space="preserve">5 – </w:t>
      </w:r>
      <w:r w:rsidR="006620A7">
        <w:t xml:space="preserve">Cine </w:t>
      </w:r>
      <w:r>
        <w:t>(</w:t>
      </w:r>
      <w:r w:rsidR="006620A7">
        <w:t>2</w:t>
      </w:r>
      <w:r>
        <w:t xml:space="preserve"> Punts)</w:t>
      </w:r>
      <w:bookmarkEnd w:id="12"/>
    </w:p>
    <w:p w14:paraId="1420199F" w14:textId="61D122AA" w:rsidR="00F64766" w:rsidRDefault="00F44CA6" w:rsidP="00F64766">
      <w:pPr>
        <w:shd w:val="clear" w:color="auto" w:fill="D9D9D9" w:themeFill="background1" w:themeFillShade="D9"/>
      </w:pPr>
      <w:r>
        <w:t>Crea el DTD que validi el següent XML:</w:t>
      </w:r>
    </w:p>
    <w:p w14:paraId="34528D95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&lt;?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xml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 encoding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"UTF-8"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5E0E59DB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cine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79A0065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peliculas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A0E1ABB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Avatar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A242AF6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codpel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"P1"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Gran Torino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890ED98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codpel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"P2"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Invictus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AF7ABF8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codpel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"P3"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Million dollar baby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A8D3B70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codpel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"P4"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Oblivion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72DF25B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codpel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"P5"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Unforgiven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8B76F83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peliculas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03DE85A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actores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207B6E3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filmografia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"P1 P3 P5"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Clint Eastwood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CFFF569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filmografia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"P2 P3 P4 P5"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Morgan Freeman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27699E8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277945">
        <w:rPr>
          <w:rFonts w:ascii="Consolas" w:hAnsi="Consolas"/>
          <w:noProof/>
          <w:color w:val="9CDCFE"/>
          <w:sz w:val="21"/>
          <w:szCs w:val="21"/>
          <w:lang w:eastAsia="ca-ES"/>
        </w:rPr>
        <w:t>filmografia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277945">
        <w:rPr>
          <w:rFonts w:ascii="Consolas" w:hAnsi="Consolas"/>
          <w:noProof/>
          <w:color w:val="CE9178"/>
          <w:sz w:val="21"/>
          <w:szCs w:val="21"/>
          <w:lang w:eastAsia="ca-ES"/>
        </w:rPr>
        <w:t>"P4"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Tom Cruise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AFB2E2C" w14:textId="77777777" w:rsidR="00277945" w:rsidRPr="00277945" w:rsidRDefault="00277945" w:rsidP="00277945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actores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D6DE2D7" w14:textId="32F1FC48" w:rsidR="00F64766" w:rsidRPr="008F097B" w:rsidRDefault="00277945" w:rsidP="00F64766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277945">
        <w:rPr>
          <w:rFonts w:ascii="Consolas" w:hAnsi="Consolas"/>
          <w:noProof/>
          <w:color w:val="569CD6"/>
          <w:sz w:val="21"/>
          <w:szCs w:val="21"/>
          <w:lang w:eastAsia="ca-ES"/>
        </w:rPr>
        <w:t>cine</w:t>
      </w:r>
      <w:r w:rsidRPr="00277945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0EBFD8B" w14:textId="2F2BBC95" w:rsidR="000D2D5D" w:rsidRDefault="000D2D5D" w:rsidP="00F64766">
      <w:pPr>
        <w:shd w:val="clear" w:color="auto" w:fill="D9D9D9" w:themeFill="background1" w:themeFillShade="D9"/>
        <w:rPr>
          <w:b/>
          <w:bCs/>
        </w:rPr>
      </w:pPr>
    </w:p>
    <w:p w14:paraId="3BEE7E64" w14:textId="77A1895F" w:rsidR="00F44CA6" w:rsidRDefault="00F44CA6" w:rsidP="00F64766">
      <w:pPr>
        <w:shd w:val="clear" w:color="auto" w:fill="D9D9D9" w:themeFill="background1" w:themeFillShade="D9"/>
      </w:pPr>
      <w:r w:rsidRPr="00F44CA6">
        <w:t>Cal considerar els següents aspectes:</w:t>
      </w:r>
    </w:p>
    <w:p w14:paraId="0B1FF4C1" w14:textId="4EEAA568" w:rsidR="00F44CA6" w:rsidRDefault="00F44CA6" w:rsidP="00F44CA6">
      <w:pPr>
        <w:pStyle w:val="Prrafodelista"/>
        <w:numPr>
          <w:ilvl w:val="0"/>
          <w:numId w:val="21"/>
        </w:numPr>
        <w:shd w:val="clear" w:color="auto" w:fill="D9D9D9" w:themeFill="background1" w:themeFillShade="D9"/>
      </w:pPr>
      <w:proofErr w:type="spellStart"/>
      <w:r w:rsidRPr="00F44CA6">
        <w:rPr>
          <w:b/>
          <w:bCs/>
          <w:i/>
          <w:iCs/>
        </w:rPr>
        <w:t>codpel</w:t>
      </w:r>
      <w:proofErr w:type="spellEnd"/>
      <w:r>
        <w:t xml:space="preserve"> no es pot repetir</w:t>
      </w:r>
      <w:r w:rsidR="006E2128">
        <w:t xml:space="preserve"> (el seu valor).</w:t>
      </w:r>
    </w:p>
    <w:p w14:paraId="74A43C1C" w14:textId="1AD8717B" w:rsidR="00F44CA6" w:rsidRDefault="00F44CA6" w:rsidP="00F44CA6">
      <w:pPr>
        <w:pStyle w:val="Prrafodelista"/>
        <w:numPr>
          <w:ilvl w:val="0"/>
          <w:numId w:val="21"/>
        </w:numPr>
        <w:shd w:val="clear" w:color="auto" w:fill="D9D9D9" w:themeFill="background1" w:themeFillShade="D9"/>
      </w:pPr>
      <w:proofErr w:type="spellStart"/>
      <w:r w:rsidRPr="00F44CA6">
        <w:rPr>
          <w:b/>
          <w:bCs/>
          <w:i/>
          <w:iCs/>
        </w:rPr>
        <w:t>codpel</w:t>
      </w:r>
      <w:proofErr w:type="spellEnd"/>
      <w:r>
        <w:t xml:space="preserve"> és opcional</w:t>
      </w:r>
      <w:r w:rsidR="006E2128">
        <w:t>.</w:t>
      </w:r>
    </w:p>
    <w:p w14:paraId="1342C1E3" w14:textId="7C864855" w:rsidR="00E53B80" w:rsidRDefault="00F44CA6" w:rsidP="00E53B80">
      <w:pPr>
        <w:pStyle w:val="Prrafodelista"/>
        <w:numPr>
          <w:ilvl w:val="0"/>
          <w:numId w:val="21"/>
        </w:numPr>
        <w:shd w:val="clear" w:color="auto" w:fill="D9D9D9" w:themeFill="background1" w:themeFillShade="D9"/>
      </w:pPr>
      <w:r w:rsidRPr="00F44CA6">
        <w:rPr>
          <w:b/>
          <w:bCs/>
          <w:i/>
          <w:iCs/>
        </w:rPr>
        <w:t>filmografia</w:t>
      </w:r>
      <w:r>
        <w:t xml:space="preserve"> és obligatori</w:t>
      </w:r>
      <w:r w:rsidR="006E2128">
        <w:t>.</w:t>
      </w:r>
    </w:p>
    <w:p w14:paraId="0F64BF5C" w14:textId="3054D192" w:rsidR="003D64AD" w:rsidRDefault="003D64AD" w:rsidP="00E53B80">
      <w:pPr>
        <w:pStyle w:val="Prrafodelista"/>
        <w:numPr>
          <w:ilvl w:val="0"/>
          <w:numId w:val="21"/>
        </w:numPr>
        <w:shd w:val="clear" w:color="auto" w:fill="D9D9D9" w:themeFill="background1" w:themeFillShade="D9"/>
      </w:pPr>
      <w:proofErr w:type="spellStart"/>
      <w:r>
        <w:rPr>
          <w:b/>
          <w:bCs/>
          <w:i/>
          <w:iCs/>
        </w:rPr>
        <w:t>pel</w:t>
      </w:r>
      <w:r w:rsidR="006E2128">
        <w:rPr>
          <w:b/>
          <w:bCs/>
          <w:i/>
          <w:iCs/>
        </w:rPr>
        <w:t>i</w:t>
      </w:r>
      <w:r>
        <w:rPr>
          <w:b/>
          <w:bCs/>
          <w:i/>
          <w:iCs/>
        </w:rPr>
        <w:t>cula</w:t>
      </w:r>
      <w:proofErr w:type="spellEnd"/>
      <w:r>
        <w:rPr>
          <w:b/>
          <w:bCs/>
          <w:i/>
          <w:iCs/>
        </w:rPr>
        <w:t xml:space="preserve"> </w:t>
      </w:r>
      <w:r>
        <w:t>apareix com a mínim una vegada.</w:t>
      </w:r>
    </w:p>
    <w:p w14:paraId="3731EBD6" w14:textId="3FF35BFB" w:rsidR="003D64AD" w:rsidRPr="003D64AD" w:rsidRDefault="006E2128" w:rsidP="00E53B80">
      <w:pPr>
        <w:pStyle w:val="Prrafodelista"/>
        <w:numPr>
          <w:ilvl w:val="0"/>
          <w:numId w:val="21"/>
        </w:numPr>
        <w:shd w:val="clear" w:color="auto" w:fill="D9D9D9" w:themeFill="background1" w:themeFillShade="D9"/>
      </w:pPr>
      <w:r>
        <w:rPr>
          <w:b/>
          <w:bCs/>
          <w:i/>
          <w:iCs/>
        </w:rPr>
        <w:t>a</w:t>
      </w:r>
      <w:r w:rsidR="003D64AD">
        <w:rPr>
          <w:b/>
          <w:bCs/>
          <w:i/>
          <w:iCs/>
        </w:rPr>
        <w:t xml:space="preserve">ctor </w:t>
      </w:r>
      <w:r w:rsidR="003D64AD">
        <w:t>apareix com a mínim una vegada</w:t>
      </w:r>
      <w:r>
        <w:t>.</w:t>
      </w:r>
    </w:p>
    <w:p w14:paraId="05FB757A" w14:textId="77777777" w:rsidR="00F44CA6" w:rsidRPr="00160495" w:rsidRDefault="00F44CA6" w:rsidP="00F44CA6">
      <w:pPr>
        <w:shd w:val="clear" w:color="auto" w:fill="D9D9D9" w:themeFill="background1" w:themeFillShade="D9"/>
      </w:pPr>
    </w:p>
    <w:p w14:paraId="0314DA0A" w14:textId="6AC5CB90" w:rsidR="00E53B80" w:rsidRDefault="00E53B80" w:rsidP="00E53B80"/>
    <w:p w14:paraId="0A31B320" w14:textId="6854296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proofErr w:type="gramStart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&lt;!--</w:t>
      </w:r>
      <w:proofErr w:type="gramEnd"/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Solución Ejercicio </w:t>
      </w:r>
      <w:r>
        <w:rPr>
          <w:rFonts w:ascii="Consolas" w:hAnsi="Consolas"/>
          <w:color w:val="6A9955"/>
          <w:sz w:val="21"/>
          <w:szCs w:val="21"/>
          <w:lang w:val="es-ES" w:eastAsia="es-ES"/>
        </w:rPr>
        <w:t>5</w:t>
      </w:r>
      <w:r w:rsidRPr="00043B4E">
        <w:rPr>
          <w:rFonts w:ascii="Consolas" w:hAnsi="Consolas"/>
          <w:color w:val="6A9955"/>
          <w:sz w:val="21"/>
          <w:szCs w:val="21"/>
          <w:lang w:val="es-ES" w:eastAsia="es-ES"/>
        </w:rPr>
        <w:t> --&gt;</w:t>
      </w:r>
    </w:p>
    <w:p w14:paraId="2FB18F2B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cine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9CE3578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6E61610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Avatar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3E912A5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codpel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"P1"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Gran Torino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F7D0B92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codpel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"P2"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Invictus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B31D2C1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codpel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"P3"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Million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dollar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baby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16F137A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codpel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"P4"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Oblivion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D4AEF3C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codpel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"P5"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Unforgiven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EC8A84F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peliculas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2EDE4E5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actores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B730B52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filmografia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"P1 P3 P5"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Clint Eastwood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7861271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filmografia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"P2 P3 P4 P5"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Morgan Freeman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D7E6818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043B4E">
        <w:rPr>
          <w:rFonts w:ascii="Consolas" w:hAnsi="Consolas"/>
          <w:color w:val="9CDCFE"/>
          <w:sz w:val="21"/>
          <w:szCs w:val="21"/>
          <w:lang w:val="es-ES" w:eastAsia="es-ES"/>
        </w:rPr>
        <w:t>filmografia</w:t>
      </w:r>
      <w:proofErr w:type="spellEnd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43B4E">
        <w:rPr>
          <w:rFonts w:ascii="Consolas" w:hAnsi="Consolas"/>
          <w:color w:val="CE9178"/>
          <w:sz w:val="21"/>
          <w:szCs w:val="21"/>
          <w:lang w:val="es-ES" w:eastAsia="es-ES"/>
        </w:rPr>
        <w:t>"P4"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Tom </w:t>
      </w:r>
      <w:proofErr w:type="spellStart"/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Cruise</w:t>
      </w:r>
      <w:proofErr w:type="spellEnd"/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56C420D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D4D4D4"/>
          <w:sz w:val="21"/>
          <w:szCs w:val="21"/>
          <w:lang w:val="es-ES" w:eastAsia="es-ES"/>
        </w:rPr>
        <w:t>   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actores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52EC4C3" w14:textId="77777777" w:rsidR="00043B4E" w:rsidRPr="00043B4E" w:rsidRDefault="00043B4E" w:rsidP="00043B4E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43B4E">
        <w:rPr>
          <w:rFonts w:ascii="Consolas" w:hAnsi="Consolas"/>
          <w:color w:val="569CD6"/>
          <w:sz w:val="21"/>
          <w:szCs w:val="21"/>
          <w:lang w:val="es-ES" w:eastAsia="es-ES"/>
        </w:rPr>
        <w:t>cine</w:t>
      </w:r>
      <w:r w:rsidRPr="00043B4E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DB40EF5" w14:textId="77777777" w:rsidR="00D935D2" w:rsidRDefault="00D935D2" w:rsidP="00E53B80"/>
    <w:p w14:paraId="22AF2AFE" w14:textId="5EBE4334" w:rsidR="00B53C12" w:rsidRPr="00160495" w:rsidRDefault="00B53C12" w:rsidP="00B53C12">
      <w:pPr>
        <w:pStyle w:val="Ttulo2"/>
        <w:shd w:val="clear" w:color="auto" w:fill="D9D9D9" w:themeFill="background1" w:themeFillShade="D9"/>
      </w:pPr>
      <w:bookmarkStart w:id="13" w:name="_Toc57573563"/>
      <w:r w:rsidRPr="00160495">
        <w:t xml:space="preserve">Exercici </w:t>
      </w:r>
      <w:r>
        <w:t>6 –</w:t>
      </w:r>
      <w:r w:rsidR="001E5971">
        <w:t xml:space="preserve"> </w:t>
      </w:r>
      <w:r w:rsidR="00115A8A">
        <w:t>Person</w:t>
      </w:r>
      <w:r w:rsidR="00F34177">
        <w:t>a</w:t>
      </w:r>
      <w:r>
        <w:t xml:space="preserve"> (</w:t>
      </w:r>
      <w:r w:rsidR="00000913">
        <w:t>1</w:t>
      </w:r>
      <w:r>
        <w:t xml:space="preserve"> Punt)</w:t>
      </w:r>
      <w:bookmarkEnd w:id="13"/>
    </w:p>
    <w:p w14:paraId="69A6C847" w14:textId="03D34F85" w:rsidR="005D16FC" w:rsidRDefault="00115A8A" w:rsidP="003E4573">
      <w:pPr>
        <w:shd w:val="clear" w:color="auto" w:fill="D9D9D9" w:themeFill="background1" w:themeFillShade="D9"/>
      </w:pPr>
      <w:r>
        <w:t>A partir del següent XSD genera un XML que el compleixi</w:t>
      </w:r>
      <w:r w:rsidR="009F421C">
        <w:t>.</w:t>
      </w:r>
    </w:p>
    <w:p w14:paraId="1ABF51AC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&lt;?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xml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38ACF68C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xs:schema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xmlns:xs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"http://www.w3.org/2001/XMLSchema"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E7B2223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"person"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4D98B48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xs:complexType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8C11895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xs:sequence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2D8D449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"full_name"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type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"xs:string"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1354CB4A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"child_name"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type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"xs:string"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D935D2">
        <w:rPr>
          <w:rFonts w:ascii="Consolas" w:hAnsi="Consolas"/>
          <w:noProof/>
          <w:color w:val="9CDCFE"/>
          <w:sz w:val="21"/>
          <w:szCs w:val="21"/>
          <w:lang w:eastAsia="ca-ES"/>
        </w:rPr>
        <w:t>maxOccurs</w:t>
      </w: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D935D2">
        <w:rPr>
          <w:rFonts w:ascii="Consolas" w:hAnsi="Consolas"/>
          <w:noProof/>
          <w:color w:val="CE9178"/>
          <w:sz w:val="21"/>
          <w:szCs w:val="21"/>
          <w:lang w:eastAsia="ca-ES"/>
        </w:rPr>
        <w:t>"10"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37079666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xs:sequence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9218997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xs:complexType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6A84B15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1554DAE" w14:textId="77777777" w:rsidR="00D935D2" w:rsidRPr="00D935D2" w:rsidRDefault="00D935D2" w:rsidP="00D935D2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D935D2">
        <w:rPr>
          <w:rFonts w:ascii="Consolas" w:hAnsi="Consolas"/>
          <w:noProof/>
          <w:color w:val="569CD6"/>
          <w:sz w:val="21"/>
          <w:szCs w:val="21"/>
          <w:lang w:eastAsia="ca-ES"/>
        </w:rPr>
        <w:t>xs:schema</w:t>
      </w:r>
      <w:r w:rsidRPr="00D935D2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D806A53" w14:textId="77777777" w:rsidR="009F421C" w:rsidRDefault="009F421C" w:rsidP="003E4573">
      <w:pPr>
        <w:shd w:val="clear" w:color="auto" w:fill="D9D9D9" w:themeFill="background1" w:themeFillShade="D9"/>
      </w:pPr>
    </w:p>
    <w:p w14:paraId="0E8979DE" w14:textId="10699FE3" w:rsidR="00B53C12" w:rsidRDefault="00B53C12" w:rsidP="00B53C12"/>
    <w:p w14:paraId="0CC67FAE" w14:textId="77777777" w:rsidR="00D90E37" w:rsidRPr="00D90E37" w:rsidRDefault="00D90E37" w:rsidP="00D90E3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Pr="00D90E37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proofErr w:type="spellEnd"/>
      <w:r w:rsidRPr="00D90E37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Pr="00D90E37">
        <w:rPr>
          <w:rFonts w:ascii="Consolas" w:hAnsi="Consolas"/>
          <w:color w:val="9CDCFE"/>
          <w:sz w:val="21"/>
          <w:szCs w:val="21"/>
          <w:lang w:val="es-ES" w:eastAsia="es-ES"/>
        </w:rPr>
        <w:t>version</w:t>
      </w:r>
      <w:proofErr w:type="spellEnd"/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D90E37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Pr="00D90E37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Pr="00D90E37">
        <w:rPr>
          <w:rFonts w:ascii="Consolas" w:hAnsi="Consolas"/>
          <w:color w:val="9CDCFE"/>
          <w:sz w:val="21"/>
          <w:szCs w:val="21"/>
          <w:lang w:val="es-ES" w:eastAsia="es-ES"/>
        </w:rPr>
        <w:t>encoding</w:t>
      </w:r>
      <w:proofErr w:type="spellEnd"/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D90E37">
        <w:rPr>
          <w:rFonts w:ascii="Consolas" w:hAnsi="Consolas"/>
          <w:color w:val="CE9178"/>
          <w:sz w:val="21"/>
          <w:szCs w:val="21"/>
          <w:lang w:val="es-ES" w:eastAsia="es-ES"/>
        </w:rPr>
        <w:t>"UTF-8</w:t>
      </w:r>
      <w:proofErr w:type="gramStart"/>
      <w:r w:rsidRPr="00D90E37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?</w:t>
      </w:r>
      <w:proofErr w:type="gramEnd"/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61CFAB2" w14:textId="77777777" w:rsidR="00D90E37" w:rsidRPr="00D90E37" w:rsidRDefault="00D90E37" w:rsidP="00D90E3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proofErr w:type="gramStart"/>
      <w:r w:rsidRPr="00D90E37">
        <w:rPr>
          <w:rFonts w:ascii="Consolas" w:hAnsi="Consolas"/>
          <w:color w:val="6A9955"/>
          <w:sz w:val="21"/>
          <w:szCs w:val="21"/>
          <w:lang w:val="es-ES" w:eastAsia="es-ES"/>
        </w:rPr>
        <w:t>&lt;!--</w:t>
      </w:r>
      <w:proofErr w:type="gramEnd"/>
      <w:r w:rsidRPr="00D90E37">
        <w:rPr>
          <w:rFonts w:ascii="Consolas" w:hAnsi="Consolas"/>
          <w:color w:val="6A9955"/>
          <w:sz w:val="21"/>
          <w:szCs w:val="21"/>
          <w:lang w:val="es-ES" w:eastAsia="es-ES"/>
        </w:rPr>
        <w:t> Solución Ejercicio 6 --&gt;</w:t>
      </w:r>
    </w:p>
    <w:p w14:paraId="10CA5941" w14:textId="77777777" w:rsidR="00D90E37" w:rsidRPr="00D90E37" w:rsidRDefault="00D90E37" w:rsidP="00D90E3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D90E37">
        <w:rPr>
          <w:rFonts w:ascii="Consolas" w:hAnsi="Consolas"/>
          <w:color w:val="569CD6"/>
          <w:sz w:val="21"/>
          <w:szCs w:val="21"/>
          <w:lang w:val="es-ES" w:eastAsia="es-ES"/>
        </w:rPr>
        <w:t>person</w:t>
      </w:r>
      <w:proofErr w:type="spellEnd"/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proofErr w:type="gramStart"/>
      <w:r w:rsidRPr="00D90E37">
        <w:rPr>
          <w:rFonts w:ascii="Consolas" w:hAnsi="Consolas"/>
          <w:color w:val="9CDCFE"/>
          <w:sz w:val="21"/>
          <w:szCs w:val="21"/>
          <w:lang w:val="es-ES" w:eastAsia="es-ES"/>
        </w:rPr>
        <w:t>xmlns:xsi</w:t>
      </w:r>
      <w:proofErr w:type="spellEnd"/>
      <w:proofErr w:type="gramEnd"/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D90E37">
        <w:rPr>
          <w:rFonts w:ascii="Consolas" w:hAnsi="Consolas"/>
          <w:color w:val="CE9178"/>
          <w:sz w:val="21"/>
          <w:szCs w:val="21"/>
          <w:lang w:val="es-ES" w:eastAsia="es-ES"/>
        </w:rPr>
        <w:t>"http://www.w3.org/2001/XMLSchema-instance"</w:t>
      </w:r>
    </w:p>
    <w:p w14:paraId="3DCEDD3E" w14:textId="77777777" w:rsidR="00D90E37" w:rsidRPr="00D90E37" w:rsidRDefault="00D90E37" w:rsidP="00D90E3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proofErr w:type="spellStart"/>
      <w:proofErr w:type="gramStart"/>
      <w:r w:rsidRPr="00D90E37">
        <w:rPr>
          <w:rFonts w:ascii="Consolas" w:hAnsi="Consolas"/>
          <w:color w:val="9CDCFE"/>
          <w:sz w:val="21"/>
          <w:szCs w:val="21"/>
          <w:lang w:val="es-ES" w:eastAsia="es-ES"/>
        </w:rPr>
        <w:t>xsi:noNamespaceSchemaLocation</w:t>
      </w:r>
      <w:proofErr w:type="spellEnd"/>
      <w:proofErr w:type="gramEnd"/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D90E37">
        <w:rPr>
          <w:rFonts w:ascii="Consolas" w:hAnsi="Consolas"/>
          <w:color w:val="CE9178"/>
          <w:sz w:val="21"/>
          <w:szCs w:val="21"/>
          <w:lang w:val="es-ES" w:eastAsia="es-ES"/>
        </w:rPr>
        <w:t>"./exercici6.xsd"</w:t>
      </w:r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40A6A11" w14:textId="77777777" w:rsidR="00D90E37" w:rsidRPr="00D90E37" w:rsidRDefault="00D90E37" w:rsidP="00D90E3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D90E37">
        <w:rPr>
          <w:rFonts w:ascii="Consolas" w:hAnsi="Consolas"/>
          <w:color w:val="569CD6"/>
          <w:sz w:val="21"/>
          <w:szCs w:val="21"/>
          <w:lang w:val="es-ES" w:eastAsia="es-ES"/>
        </w:rPr>
        <w:t>full_name</w:t>
      </w:r>
      <w:proofErr w:type="spellEnd"/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D90E37">
        <w:rPr>
          <w:rFonts w:ascii="Consolas" w:hAnsi="Consolas"/>
          <w:color w:val="569CD6"/>
          <w:sz w:val="21"/>
          <w:szCs w:val="21"/>
          <w:lang w:val="es-ES" w:eastAsia="es-ES"/>
        </w:rPr>
        <w:t>full_name</w:t>
      </w:r>
      <w:proofErr w:type="spellEnd"/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E93E025" w14:textId="77777777" w:rsidR="00D90E37" w:rsidRPr="00D90E37" w:rsidRDefault="00D90E37" w:rsidP="00D90E3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D90E37">
        <w:rPr>
          <w:rFonts w:ascii="Consolas" w:hAnsi="Consolas"/>
          <w:color w:val="569CD6"/>
          <w:sz w:val="21"/>
          <w:szCs w:val="21"/>
          <w:lang w:val="es-ES" w:eastAsia="es-ES"/>
        </w:rPr>
        <w:t>child_name</w:t>
      </w:r>
      <w:proofErr w:type="spellEnd"/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D90E37">
        <w:rPr>
          <w:rFonts w:ascii="Consolas" w:hAnsi="Consolas"/>
          <w:color w:val="569CD6"/>
          <w:sz w:val="21"/>
          <w:szCs w:val="21"/>
          <w:lang w:val="es-ES" w:eastAsia="es-ES"/>
        </w:rPr>
        <w:t>child_name</w:t>
      </w:r>
      <w:proofErr w:type="spellEnd"/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A0AE0B4" w14:textId="77777777" w:rsidR="00D90E37" w:rsidRPr="00D90E37" w:rsidRDefault="00D90E37" w:rsidP="00D90E3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D90E37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D90E37">
        <w:rPr>
          <w:rFonts w:ascii="Consolas" w:hAnsi="Consolas"/>
          <w:color w:val="569CD6"/>
          <w:sz w:val="21"/>
          <w:szCs w:val="21"/>
          <w:lang w:val="es-ES" w:eastAsia="es-ES"/>
        </w:rPr>
        <w:t>person</w:t>
      </w:r>
      <w:proofErr w:type="spellEnd"/>
      <w:r w:rsidRPr="00D90E37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FF9DA5B" w14:textId="03F60039" w:rsidR="008872E3" w:rsidRDefault="008872E3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0F733F89" w14:textId="5359206B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1D3D84D0" w14:textId="16D9BED6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3A7ACD9E" w14:textId="77777777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4DAF1292" w14:textId="4424F7D5" w:rsidR="00ED6558" w:rsidRPr="00160495" w:rsidRDefault="00ED6558" w:rsidP="00ED6558">
      <w:pPr>
        <w:pStyle w:val="Ttulo2"/>
        <w:shd w:val="clear" w:color="auto" w:fill="D9D9D9" w:themeFill="background1" w:themeFillShade="D9"/>
      </w:pPr>
      <w:bookmarkStart w:id="14" w:name="_Toc57573564"/>
      <w:r w:rsidRPr="00160495">
        <w:lastRenderedPageBreak/>
        <w:t xml:space="preserve">Exercici </w:t>
      </w:r>
      <w:r>
        <w:t xml:space="preserve">7 – </w:t>
      </w:r>
      <w:r w:rsidR="003553A4">
        <w:t>Autor</w:t>
      </w:r>
      <w:r>
        <w:t xml:space="preserve"> (1 Punt)</w:t>
      </w:r>
      <w:bookmarkEnd w:id="14"/>
    </w:p>
    <w:p w14:paraId="50684D6B" w14:textId="77777777" w:rsidR="00ED6558" w:rsidRDefault="00ED6558" w:rsidP="00ED6558">
      <w:pPr>
        <w:shd w:val="clear" w:color="auto" w:fill="D9D9D9" w:themeFill="background1" w:themeFillShade="D9"/>
      </w:pPr>
      <w:r>
        <w:t>A partir del següent XSD genera un XML que el compleixi.</w:t>
      </w:r>
    </w:p>
    <w:p w14:paraId="1028B21F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&lt;?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xml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 encoding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"UTF-8"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04460E21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xs:schema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xmlns:xs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"http://www.w3.org/2001/XMLSchema"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E98CAAE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"FirstName"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type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"xs:string"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16A41BA7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"LastName"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type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"xs:string"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30C5901D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"Age"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type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"xs:integer"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26367616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</w:p>
    <w:p w14:paraId="125D03C2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xs:attribute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"Title"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type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"xs:string"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1565F42F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</w:p>
    <w:p w14:paraId="0355663A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name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"Author"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E3F668E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xs:complexType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14E4B39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xs:sequence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3A8C15F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ref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"FirstName"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4C0F100F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ref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"LastName"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78E7F247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ref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"Age"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75467E08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xs:sequence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C5DFD02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xs:attribute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ref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"Title"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E70194">
        <w:rPr>
          <w:rFonts w:ascii="Consolas" w:hAnsi="Consolas"/>
          <w:noProof/>
          <w:color w:val="9CDCFE"/>
          <w:sz w:val="21"/>
          <w:szCs w:val="21"/>
          <w:lang w:eastAsia="ca-ES"/>
        </w:rPr>
        <w:t>use</w:t>
      </w: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E70194">
        <w:rPr>
          <w:rFonts w:ascii="Consolas" w:hAnsi="Consolas"/>
          <w:noProof/>
          <w:color w:val="CE9178"/>
          <w:sz w:val="21"/>
          <w:szCs w:val="21"/>
          <w:lang w:eastAsia="ca-ES"/>
        </w:rPr>
        <w:t>"optional"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2CBFF232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xs:complexType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ABB320B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D4D4D4"/>
          <w:sz w:val="21"/>
          <w:szCs w:val="21"/>
          <w:lang w:eastAsia="ca-ES"/>
        </w:rPr>
        <w:t>   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xs:element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A7BAD95" w14:textId="77777777" w:rsidR="00E70194" w:rsidRPr="00E70194" w:rsidRDefault="00E70194" w:rsidP="00E7019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E70194">
        <w:rPr>
          <w:rFonts w:ascii="Consolas" w:hAnsi="Consolas"/>
          <w:noProof/>
          <w:color w:val="569CD6"/>
          <w:sz w:val="21"/>
          <w:szCs w:val="21"/>
          <w:lang w:eastAsia="ca-ES"/>
        </w:rPr>
        <w:t>xs:schema</w:t>
      </w:r>
      <w:r w:rsidRPr="00E70194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79853ED" w14:textId="77777777" w:rsidR="00ED6558" w:rsidRDefault="00ED6558" w:rsidP="00ED6558">
      <w:pPr>
        <w:shd w:val="clear" w:color="auto" w:fill="D9D9D9" w:themeFill="background1" w:themeFillShade="D9"/>
      </w:pPr>
    </w:p>
    <w:p w14:paraId="59D88D07" w14:textId="77777777" w:rsidR="00ED6558" w:rsidRDefault="00ED6558" w:rsidP="00ED6558"/>
    <w:p w14:paraId="048DD6F5" w14:textId="77777777" w:rsidR="00417429" w:rsidRPr="00417429" w:rsidRDefault="00417429" w:rsidP="004174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proofErr w:type="spellEnd"/>
      <w:r w:rsidRPr="00417429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Pr="00417429">
        <w:rPr>
          <w:rFonts w:ascii="Consolas" w:hAnsi="Consolas"/>
          <w:color w:val="9CDCFE"/>
          <w:sz w:val="21"/>
          <w:szCs w:val="21"/>
          <w:lang w:val="es-ES" w:eastAsia="es-ES"/>
        </w:rPr>
        <w:t>version</w:t>
      </w:r>
      <w:proofErr w:type="spellEnd"/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417429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Pr="00417429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Pr="00417429">
        <w:rPr>
          <w:rFonts w:ascii="Consolas" w:hAnsi="Consolas"/>
          <w:color w:val="9CDCFE"/>
          <w:sz w:val="21"/>
          <w:szCs w:val="21"/>
          <w:lang w:val="es-ES" w:eastAsia="es-ES"/>
        </w:rPr>
        <w:t>encoding</w:t>
      </w:r>
      <w:proofErr w:type="spellEnd"/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417429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507C24A8" w14:textId="77777777" w:rsidR="00417429" w:rsidRPr="00417429" w:rsidRDefault="00417429" w:rsidP="004174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Author</w:t>
      </w: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417429">
        <w:rPr>
          <w:rFonts w:ascii="Consolas" w:hAnsi="Consolas"/>
          <w:color w:val="9CDCFE"/>
          <w:sz w:val="21"/>
          <w:szCs w:val="21"/>
          <w:lang w:val="es-ES" w:eastAsia="es-ES"/>
        </w:rPr>
        <w:t>Title</w:t>
      </w: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417429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gramStart"/>
      <w:r w:rsidRPr="00417429">
        <w:rPr>
          <w:rFonts w:ascii="Consolas" w:hAnsi="Consolas"/>
          <w:color w:val="9CDCFE"/>
          <w:sz w:val="21"/>
          <w:szCs w:val="21"/>
          <w:lang w:val="es-ES" w:eastAsia="es-ES"/>
        </w:rPr>
        <w:t>xmlns:xsi</w:t>
      </w:r>
      <w:proofErr w:type="gramEnd"/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417429">
        <w:rPr>
          <w:rFonts w:ascii="Consolas" w:hAnsi="Consolas"/>
          <w:color w:val="CE9178"/>
          <w:sz w:val="21"/>
          <w:szCs w:val="21"/>
          <w:lang w:val="es-ES" w:eastAsia="es-ES"/>
        </w:rPr>
        <w:t>"http://www.w3.org/2001/XMLSchema-instance"</w:t>
      </w:r>
    </w:p>
    <w:p w14:paraId="45972EF3" w14:textId="77777777" w:rsidR="00417429" w:rsidRPr="00417429" w:rsidRDefault="00417429" w:rsidP="004174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     </w:t>
      </w:r>
      <w:proofErr w:type="gramStart"/>
      <w:r w:rsidRPr="00417429">
        <w:rPr>
          <w:rFonts w:ascii="Consolas" w:hAnsi="Consolas"/>
          <w:color w:val="9CDCFE"/>
          <w:sz w:val="21"/>
          <w:szCs w:val="21"/>
          <w:lang w:val="es-ES" w:eastAsia="es-ES"/>
        </w:rPr>
        <w:t>xsi:noNamespaceSchemaLocation</w:t>
      </w:r>
      <w:proofErr w:type="gramEnd"/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417429">
        <w:rPr>
          <w:rFonts w:ascii="Consolas" w:hAnsi="Consolas"/>
          <w:color w:val="CE9178"/>
          <w:sz w:val="21"/>
          <w:szCs w:val="21"/>
          <w:lang w:val="es-ES" w:eastAsia="es-ES"/>
        </w:rPr>
        <w:t>"./exercici7.xsd"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3F10C06" w14:textId="77777777" w:rsidR="00417429" w:rsidRPr="00417429" w:rsidRDefault="00417429" w:rsidP="004174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FirstName</w:t>
      </w:r>
      <w:proofErr w:type="spellEnd"/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FirstName</w:t>
      </w:r>
      <w:proofErr w:type="spellEnd"/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16723A9" w14:textId="77777777" w:rsidR="00417429" w:rsidRPr="00417429" w:rsidRDefault="00417429" w:rsidP="004174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LastName</w:t>
      </w:r>
      <w:proofErr w:type="spellEnd"/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LastName</w:t>
      </w:r>
      <w:proofErr w:type="spellEnd"/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CCFF04C" w14:textId="77777777" w:rsidR="00417429" w:rsidRPr="00417429" w:rsidRDefault="00417429" w:rsidP="004174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Age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417429">
        <w:rPr>
          <w:rFonts w:ascii="Consolas" w:hAnsi="Consolas"/>
          <w:color w:val="D4D4D4"/>
          <w:sz w:val="21"/>
          <w:szCs w:val="21"/>
          <w:lang w:val="es-ES" w:eastAsia="es-ES"/>
        </w:rPr>
        <w:t>1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Age</w:t>
      </w: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F1D9A24" w14:textId="4F1054DD" w:rsidR="00ED6558" w:rsidRPr="00417429" w:rsidRDefault="00417429" w:rsidP="004174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417429">
        <w:rPr>
          <w:rFonts w:ascii="Consolas" w:hAnsi="Consolas"/>
          <w:color w:val="569CD6"/>
          <w:sz w:val="21"/>
          <w:szCs w:val="21"/>
          <w:lang w:val="es-ES" w:eastAsia="es-ES"/>
        </w:rPr>
        <w:t>Author</w:t>
      </w:r>
      <w:proofErr w:type="spellEnd"/>
      <w:r w:rsidRPr="00417429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D72AB39" w14:textId="6EF5286D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4E1CDC60" w14:textId="1752C4C1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5D52E20C" w14:textId="5416CCAF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09B72C32" w14:textId="22587FF4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38317D5F" w14:textId="40F6BB68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54806CC8" w14:textId="77777777" w:rsidR="00D90E37" w:rsidRDefault="00D90E37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77E39800" w14:textId="13753DC7" w:rsidR="00F34177" w:rsidRPr="00160495" w:rsidRDefault="00F34177" w:rsidP="00F34177">
      <w:pPr>
        <w:pStyle w:val="Ttulo2"/>
        <w:shd w:val="clear" w:color="auto" w:fill="D9D9D9" w:themeFill="background1" w:themeFillShade="D9"/>
      </w:pPr>
      <w:bookmarkStart w:id="15" w:name="_Toc57573565"/>
      <w:r w:rsidRPr="00160495">
        <w:t xml:space="preserve">Exercici </w:t>
      </w:r>
      <w:r>
        <w:t>8 – Autors (</w:t>
      </w:r>
      <w:r w:rsidR="00A7453D">
        <w:t>3</w:t>
      </w:r>
      <w:r>
        <w:t xml:space="preserve"> Punts)</w:t>
      </w:r>
      <w:bookmarkEnd w:id="15"/>
    </w:p>
    <w:p w14:paraId="40A1B367" w14:textId="271B45E8" w:rsidR="000320C7" w:rsidRDefault="000320C7" w:rsidP="000320C7">
      <w:pPr>
        <w:shd w:val="clear" w:color="auto" w:fill="D9D9D9" w:themeFill="background1" w:themeFillShade="D9"/>
      </w:pPr>
      <w:r>
        <w:t>Crea el XSD que validi el següent XML considerant que:</w:t>
      </w:r>
    </w:p>
    <w:p w14:paraId="5C558DB3" w14:textId="2CA89D26" w:rsidR="000320C7" w:rsidRDefault="00EA6428" w:rsidP="00EA6428">
      <w:pPr>
        <w:pStyle w:val="Prrafodelista"/>
        <w:numPr>
          <w:ilvl w:val="0"/>
          <w:numId w:val="22"/>
        </w:numPr>
        <w:shd w:val="clear" w:color="auto" w:fill="D9D9D9" w:themeFill="background1" w:themeFillShade="D9"/>
        <w:rPr>
          <w:noProof/>
        </w:rPr>
      </w:pPr>
      <w:r>
        <w:rPr>
          <w:noProof/>
        </w:rPr>
        <w:t>Els ID</w:t>
      </w:r>
      <w:r w:rsidR="007803FB">
        <w:rPr>
          <w:noProof/>
        </w:rPr>
        <w:t>s</w:t>
      </w:r>
      <w:r>
        <w:rPr>
          <w:noProof/>
        </w:rPr>
        <w:t xml:space="preserve"> de client </w:t>
      </w:r>
      <w:r w:rsidR="00F03DE7">
        <w:rPr>
          <w:noProof/>
        </w:rPr>
        <w:t>són identificadors i es referencien a</w:t>
      </w:r>
      <w:r w:rsidR="007803FB">
        <w:rPr>
          <w:noProof/>
        </w:rPr>
        <w:t xml:space="preserve"> l’atribut </w:t>
      </w:r>
      <w:r w:rsidR="007803FB" w:rsidRPr="007803FB">
        <w:rPr>
          <w:b/>
          <w:bCs/>
          <w:i/>
          <w:iCs/>
          <w:noProof/>
        </w:rPr>
        <w:t>c_id</w:t>
      </w:r>
    </w:p>
    <w:p w14:paraId="6EA40628" w14:textId="2CED3167" w:rsidR="00EA6428" w:rsidRDefault="007803FB" w:rsidP="00EA6428">
      <w:pPr>
        <w:pStyle w:val="Prrafodelista"/>
        <w:numPr>
          <w:ilvl w:val="0"/>
          <w:numId w:val="22"/>
        </w:numPr>
        <w:shd w:val="clear" w:color="auto" w:fill="D9D9D9" w:themeFill="background1" w:themeFillShade="D9"/>
        <w:rPr>
          <w:noProof/>
        </w:rPr>
      </w:pPr>
      <w:r>
        <w:rPr>
          <w:noProof/>
        </w:rPr>
        <w:t xml:space="preserve">Els IDs de accounts són identificadors i es referencien a l’atribut </w:t>
      </w:r>
      <w:r>
        <w:rPr>
          <w:b/>
          <w:bCs/>
          <w:i/>
          <w:iCs/>
          <w:noProof/>
        </w:rPr>
        <w:t>ac_id</w:t>
      </w:r>
    </w:p>
    <w:p w14:paraId="7EFF12E2" w14:textId="3C989E7A" w:rsidR="00830618" w:rsidRDefault="00830618" w:rsidP="00EA6428">
      <w:pPr>
        <w:pStyle w:val="Prrafodelista"/>
        <w:numPr>
          <w:ilvl w:val="0"/>
          <w:numId w:val="22"/>
        </w:numPr>
        <w:shd w:val="clear" w:color="auto" w:fill="D9D9D9" w:themeFill="background1" w:themeFillShade="D9"/>
      </w:pPr>
      <w:r>
        <w:rPr>
          <w:noProof/>
        </w:rPr>
        <w:t>Els balance han de ser</w:t>
      </w:r>
      <w:r>
        <w:t xml:space="preserve"> superiors a 5000</w:t>
      </w:r>
    </w:p>
    <w:p w14:paraId="3BD973FA" w14:textId="77777777" w:rsidR="000320C7" w:rsidRDefault="000320C7" w:rsidP="000320C7">
      <w:pPr>
        <w:shd w:val="clear" w:color="auto" w:fill="D9D9D9" w:themeFill="background1" w:themeFillShade="D9"/>
      </w:pPr>
    </w:p>
    <w:p w14:paraId="1DF2E163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?</w:t>
      </w:r>
      <w:r w:rsidRPr="000930DF">
        <w:rPr>
          <w:rFonts w:ascii="Consolas" w:hAnsi="Consolas"/>
          <w:noProof/>
          <w:color w:val="569CD6"/>
          <w:sz w:val="21"/>
          <w:szCs w:val="21"/>
          <w:lang w:val="en-US" w:eastAsia="ca-ES"/>
        </w:rPr>
        <w:t>xml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 version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"1.0"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 encoding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"UTF-8"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?&gt;</w:t>
      </w:r>
    </w:p>
    <w:p w14:paraId="09BD4C97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bank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xmlns:xsi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"http://www.w3.org/2001/XMLSchema-instance"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xsi:noNamespaceSchemaLocation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"./Entrega02-Ex8.xsd"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E2FE41E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E4F33A1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savings_accounts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F7C946F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savings_account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"a1"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interest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"0.03"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9574435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25000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3E095F3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savings_account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9E545F1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</w:p>
    <w:p w14:paraId="6BB9375E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savings_account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"a2"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interest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"0.03"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B8E0510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15075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26510A7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savings_account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A3CA858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savings_accounts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412EAFE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</w:p>
    <w:p w14:paraId="74CE06DC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EEA180A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"a3"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5A903B0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40250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FFF386E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D247DFF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"a4"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C0275A8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12500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5687596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373E73E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"a5"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07AF0A5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32500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balance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776EA97A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</w:p>
    <w:p w14:paraId="6B68AEB8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checking_accounts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A03BD5C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C843747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</w:p>
    <w:p w14:paraId="27499C3A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DFB133E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"c1"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41E17E0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name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Ben Richerdson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name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0186CADD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address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Park Drive 2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address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B2135A3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lastRenderedPageBreak/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4136E48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"c2"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687A8ABF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name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Marc Wretcher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name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4029A7A0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address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Mill Drive 75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address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9108C61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2AE62441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"c3"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A09A23C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name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Angel Steady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name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EA1C2B8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address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Lake Sight 15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address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EB7EE66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141ABED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5F6D7A03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</w:p>
    <w:p w14:paraId="05EEB9E8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customer_accounts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25EB394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"c1"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ac_id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"a2"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761BF460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"c1"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ac_id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"a3"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297B0F3F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"c2"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ac_id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"a4"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7104ADD7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"c3"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ac_id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"a1"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5B8DF5A8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customer_account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"c3"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</w:t>
      </w:r>
      <w:r w:rsidRPr="000930DF">
        <w:rPr>
          <w:rFonts w:ascii="Consolas" w:hAnsi="Consolas"/>
          <w:noProof/>
          <w:color w:val="9CDCFE"/>
          <w:sz w:val="21"/>
          <w:szCs w:val="21"/>
          <w:lang w:eastAsia="ca-ES"/>
        </w:rPr>
        <w:t>ac_id</w:t>
      </w: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=</w:t>
      </w:r>
      <w:r w:rsidRPr="000930DF">
        <w:rPr>
          <w:rFonts w:ascii="Consolas" w:hAnsi="Consolas"/>
          <w:noProof/>
          <w:color w:val="CE9178"/>
          <w:sz w:val="21"/>
          <w:szCs w:val="21"/>
          <w:lang w:eastAsia="ca-ES"/>
        </w:rPr>
        <w:t>"a5"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/&gt;</w:t>
      </w:r>
    </w:p>
    <w:p w14:paraId="7016253D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customer_accounts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1C9F94FE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D4D4D4"/>
          <w:sz w:val="21"/>
          <w:szCs w:val="21"/>
          <w:lang w:eastAsia="ca-ES"/>
        </w:rPr>
        <w:t>  </w:t>
      </w:r>
    </w:p>
    <w:p w14:paraId="31238341" w14:textId="77777777" w:rsidR="000930DF" w:rsidRPr="000930DF" w:rsidRDefault="000930DF" w:rsidP="000930D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eastAsia="ca-ES"/>
        </w:rPr>
      </w:pP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&lt;/</w:t>
      </w:r>
      <w:r w:rsidRPr="000930DF">
        <w:rPr>
          <w:rFonts w:ascii="Consolas" w:hAnsi="Consolas"/>
          <w:noProof/>
          <w:color w:val="569CD6"/>
          <w:sz w:val="21"/>
          <w:szCs w:val="21"/>
          <w:lang w:eastAsia="ca-ES"/>
        </w:rPr>
        <w:t>bank</w:t>
      </w:r>
      <w:r w:rsidRPr="000930DF">
        <w:rPr>
          <w:rFonts w:ascii="Consolas" w:hAnsi="Consolas"/>
          <w:noProof/>
          <w:color w:val="808080"/>
          <w:sz w:val="21"/>
          <w:szCs w:val="21"/>
          <w:lang w:eastAsia="ca-ES"/>
        </w:rPr>
        <w:t>&gt;</w:t>
      </w:r>
    </w:p>
    <w:p w14:paraId="356BB55B" w14:textId="491DF954" w:rsidR="000320C7" w:rsidRPr="000320C7" w:rsidRDefault="000320C7" w:rsidP="000320C7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n-US" w:eastAsia="ca-ES"/>
        </w:rPr>
      </w:pPr>
    </w:p>
    <w:p w14:paraId="579D7346" w14:textId="77777777" w:rsidR="00F34177" w:rsidRDefault="00F34177" w:rsidP="00F34177">
      <w:pPr>
        <w:shd w:val="clear" w:color="auto" w:fill="D9D9D9" w:themeFill="background1" w:themeFillShade="D9"/>
      </w:pPr>
    </w:p>
    <w:p w14:paraId="4E5C375E" w14:textId="77777777" w:rsidR="00F34177" w:rsidRDefault="00F34177" w:rsidP="00F34177"/>
    <w:p w14:paraId="59AAFC3B" w14:textId="647CFA43" w:rsidR="0074190B" w:rsidRPr="00302F93" w:rsidRDefault="0074190B" w:rsidP="0074190B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569CD6"/>
          <w:sz w:val="21"/>
          <w:szCs w:val="21"/>
          <w:lang w:eastAsia="ca-ES"/>
        </w:rPr>
      </w:pPr>
      <w:r w:rsidRPr="00302F93">
        <w:rPr>
          <w:rFonts w:ascii="Consolas" w:hAnsi="Consolas"/>
          <w:noProof/>
          <w:color w:val="569CD6"/>
          <w:sz w:val="21"/>
          <w:szCs w:val="21"/>
          <w:lang w:eastAsia="ca-ES"/>
        </w:rPr>
        <w:t xml:space="preserve">SUBSTITUEIX AQUEST TEXT PER </w:t>
      </w:r>
      <w:r>
        <w:rPr>
          <w:rFonts w:ascii="Consolas" w:hAnsi="Consolas"/>
          <w:noProof/>
          <w:color w:val="569CD6"/>
          <w:sz w:val="21"/>
          <w:szCs w:val="21"/>
          <w:lang w:eastAsia="ca-ES"/>
        </w:rPr>
        <w:t>EL XSD REQUERIT</w:t>
      </w:r>
    </w:p>
    <w:p w14:paraId="1DD93D4F" w14:textId="77777777" w:rsidR="00F34177" w:rsidRDefault="00F34177" w:rsidP="00F34177">
      <w:pPr>
        <w:tabs>
          <w:tab w:val="left" w:pos="4395"/>
        </w:tabs>
        <w:jc w:val="left"/>
        <w:rPr>
          <w:b/>
          <w:color w:val="FF0000"/>
          <w:sz w:val="32"/>
        </w:rPr>
      </w:pPr>
    </w:p>
    <w:p w14:paraId="20BD28C8" w14:textId="77777777" w:rsidR="00ED6558" w:rsidRPr="00D935D2" w:rsidRDefault="00ED6558" w:rsidP="007E7EF8">
      <w:pPr>
        <w:tabs>
          <w:tab w:val="left" w:pos="4395"/>
        </w:tabs>
        <w:jc w:val="left"/>
        <w:rPr>
          <w:b/>
          <w:color w:val="FF0000"/>
          <w:sz w:val="32"/>
        </w:rPr>
      </w:pPr>
    </w:p>
    <w:sectPr w:rsidR="00ED6558" w:rsidRPr="00D935D2" w:rsidSect="007B26A2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9C8E2" w14:textId="77777777" w:rsidR="00D90E37" w:rsidRDefault="00D90E37">
      <w:r>
        <w:separator/>
      </w:r>
    </w:p>
  </w:endnote>
  <w:endnote w:type="continuationSeparator" w:id="0">
    <w:p w14:paraId="2CC7E222" w14:textId="77777777" w:rsidR="00D90E37" w:rsidRDefault="00D90E37">
      <w:r>
        <w:continuationSeparator/>
      </w:r>
    </w:p>
  </w:endnote>
  <w:endnote w:type="continuationNotice" w:id="1">
    <w:p w14:paraId="6EB7DA5D" w14:textId="77777777" w:rsidR="00D90E37" w:rsidRDefault="00D90E3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8A" w14:textId="77777777" w:rsidR="00D90E37" w:rsidRPr="00083C0A" w:rsidRDefault="00D90E37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083C0A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2E1799" wp14:editId="002E179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5AEB87" id="Rectángulo 26" o:spid="_x0000_s1026" style="position:absolute;margin-left:-.7pt;margin-top:-19.1pt;width:469.8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083C0A">
      <w:rPr>
        <w:noProof/>
        <w:snapToGrid w:val="0"/>
        <w:szCs w:val="22"/>
        <w:lang w:val="es-ES_tradnl"/>
      </w:rPr>
      <w:t xml:space="preserve">Professor: David González Roldán </w:t>
    </w:r>
    <w:r w:rsidRPr="00083C0A">
      <w:rPr>
        <w:noProof/>
        <w:snapToGrid w:val="0"/>
        <w:color w:val="808080"/>
        <w:szCs w:val="22"/>
        <w:lang w:val="es-ES_tradnl"/>
      </w:rPr>
      <w:tab/>
    </w:r>
    <w:r w:rsidRPr="00083C0A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083C0A">
      <w:rPr>
        <w:noProof/>
        <w:snapToGrid w:val="0"/>
        <w:color w:val="808080"/>
        <w:szCs w:val="22"/>
        <w:lang w:val="es-ES_tradnl"/>
      </w:rPr>
      <w:fldChar w:fldCharType="begin"/>
    </w:r>
    <w:r w:rsidRPr="00083C0A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Pr="00083C0A">
      <w:rPr>
        <w:noProof/>
        <w:snapToGrid w:val="0"/>
        <w:color w:val="808080"/>
        <w:szCs w:val="22"/>
        <w:lang w:val="es-ES_tradnl"/>
      </w:rPr>
      <w:t>3</w:t>
    </w:r>
    <w:r w:rsidRPr="00083C0A">
      <w:rPr>
        <w:noProof/>
        <w:snapToGrid w:val="0"/>
        <w:color w:val="808080"/>
        <w:szCs w:val="22"/>
        <w:lang w:val="es-ES_tradnl"/>
      </w:rPr>
      <w:fldChar w:fldCharType="end"/>
    </w:r>
    <w:r w:rsidRPr="00083C0A">
      <w:rPr>
        <w:noProof/>
        <w:snapToGrid w:val="0"/>
        <w:color w:val="808080"/>
        <w:szCs w:val="22"/>
        <w:lang w:val="es-ES_tradnl"/>
      </w:rPr>
      <w:t xml:space="preserve"> de </w:t>
    </w:r>
    <w:r w:rsidRPr="00083C0A">
      <w:rPr>
        <w:noProof/>
        <w:snapToGrid w:val="0"/>
        <w:color w:val="808080"/>
        <w:szCs w:val="22"/>
        <w:lang w:val="es-ES_tradnl"/>
      </w:rPr>
      <w:fldChar w:fldCharType="begin"/>
    </w:r>
    <w:r w:rsidRPr="00083C0A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Pr="00083C0A">
      <w:rPr>
        <w:noProof/>
        <w:snapToGrid w:val="0"/>
        <w:color w:val="808080"/>
        <w:szCs w:val="22"/>
        <w:lang w:val="es-ES_tradnl"/>
      </w:rPr>
      <w:t>4</w:t>
    </w:r>
    <w:r w:rsidRPr="00083C0A">
      <w:rPr>
        <w:noProof/>
        <w:snapToGrid w:val="0"/>
        <w:color w:val="808080"/>
        <w:szCs w:val="22"/>
        <w:lang w:val="es-ES_tradnl"/>
      </w:rPr>
      <w:fldChar w:fldCharType="end"/>
    </w:r>
  </w:p>
  <w:p w14:paraId="002E178B" w14:textId="77777777" w:rsidR="00D90E37" w:rsidRDefault="00D90E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92" w14:textId="77777777" w:rsidR="00D90E37" w:rsidRPr="00083C0A" w:rsidRDefault="00D90E37" w:rsidP="00D77556">
    <w:pPr>
      <w:spacing w:before="120" w:line="240" w:lineRule="auto"/>
      <w:rPr>
        <w:sz w:val="32"/>
        <w:lang w:val="es-ES_tradnl"/>
      </w:rPr>
    </w:pPr>
    <w:r w:rsidRPr="00083C0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17A3" wp14:editId="002E17A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613250E" id="Arco 33" o:spid="_x0000_s1026" style="position:absolute;margin-left:303.45pt;margin-top:-150.4pt;width:425.95pt;height:393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083C0A">
      <w:rPr>
        <w:snapToGrid w:val="0"/>
        <w:szCs w:val="16"/>
      </w:rPr>
      <w:t>Professor</w:t>
    </w:r>
    <w:r w:rsidRPr="00083C0A">
      <w:rPr>
        <w:snapToGrid w:val="0"/>
        <w:szCs w:val="16"/>
        <w:lang w:val="es-ES_tradnl"/>
      </w:rPr>
      <w:t xml:space="preserve">: 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D6EF" w14:textId="77777777" w:rsidR="00D90E37" w:rsidRDefault="00D90E37">
      <w:r>
        <w:separator/>
      </w:r>
    </w:p>
  </w:footnote>
  <w:footnote w:type="continuationSeparator" w:id="0">
    <w:p w14:paraId="3991A8D4" w14:textId="77777777" w:rsidR="00D90E37" w:rsidRDefault="00D90E37">
      <w:r>
        <w:continuationSeparator/>
      </w:r>
    </w:p>
  </w:footnote>
  <w:footnote w:type="continuationNotice" w:id="1">
    <w:p w14:paraId="2CA0E3BA" w14:textId="77777777" w:rsidR="00D90E37" w:rsidRDefault="00D90E3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61"/>
      <w:gridCol w:w="6095"/>
    </w:tblGrid>
    <w:tr w:rsidR="00D90E37" w:rsidRPr="007C6D77" w14:paraId="002E1788" w14:textId="77777777" w:rsidTr="00EF7609">
      <w:trPr>
        <w:trHeight w:val="993"/>
      </w:trPr>
      <w:tc>
        <w:tcPr>
          <w:tcW w:w="3261" w:type="dxa"/>
        </w:tcPr>
        <w:p w14:paraId="002E1784" w14:textId="77777777" w:rsidR="00D90E37" w:rsidRPr="00E368B2" w:rsidRDefault="00D90E37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002E1793" wp14:editId="002E179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2E1795" wp14:editId="002E179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055EC4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6095" w:type="dxa"/>
          <w:shd w:val="clear" w:color="auto" w:fill="FFFFFF" w:themeFill="background1"/>
          <w:vAlign w:val="center"/>
        </w:tcPr>
        <w:p w14:paraId="002E1785" w14:textId="77777777" w:rsidR="00D90E37" w:rsidRPr="003A2B17" w:rsidRDefault="00D90E37" w:rsidP="00CD2DE2">
          <w:pPr>
            <w:pStyle w:val="Encabezado"/>
            <w:jc w:val="right"/>
            <w:rPr>
              <w:b/>
              <w:noProof/>
              <w:color w:val="FFFFFF" w:themeColor="background1"/>
              <w:sz w:val="12"/>
              <w:lang w:val="es-ES"/>
            </w:rPr>
          </w:pPr>
        </w:p>
        <w:p w14:paraId="002E1786" w14:textId="03422DF8" w:rsidR="00D90E37" w:rsidRPr="003A2B17" w:rsidRDefault="00D90E37" w:rsidP="00CD2DE2">
          <w:pPr>
            <w:pStyle w:val="Encabezado"/>
            <w:jc w:val="right"/>
            <w:rPr>
              <w:b/>
              <w:bCs/>
              <w:noProof/>
              <w:color w:val="1F2A6A"/>
              <w:sz w:val="28"/>
              <w:lang w:val="es-ES"/>
            </w:rPr>
          </w:pP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begin"/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instrText xml:space="preserve"> TITLE   \* MERGEFORMAT </w:instrTex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separate"/>
          </w:r>
          <w:r>
            <w:rPr>
              <w:b/>
              <w:bCs/>
              <w:noProof/>
              <w:color w:val="1F2A6A"/>
              <w:sz w:val="28"/>
              <w:lang w:val="es-ES"/>
            </w:rPr>
            <w:t>ASIX1/DAM1 - M4: Llenguatges de Marques</w: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end"/>
          </w:r>
        </w:p>
        <w:p w14:paraId="002E1787" w14:textId="2421560D" w:rsidR="00D90E37" w:rsidRPr="006F7B24" w:rsidRDefault="00D90E37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>
            <w:rPr>
              <w:b/>
              <w:color w:val="1F2A6A"/>
              <w:sz w:val="24"/>
              <w:lang w:val="es-ES_tradnl"/>
            </w:rPr>
            <w:t>UF2 - Entrega #2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002E1789" w14:textId="77777777" w:rsidR="00D90E37" w:rsidRDefault="00D90E37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E1797" wp14:editId="002E179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67FD46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8C" w14:textId="77777777" w:rsidR="00D90E37" w:rsidRDefault="00D90E37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2E179B" wp14:editId="002E179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5232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002E178D" w14:textId="77777777" w:rsidR="00D90E37" w:rsidRDefault="00D90E37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2E179D" wp14:editId="002E179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0644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002E178E" w14:textId="77777777" w:rsidR="00D90E37" w:rsidRDefault="00D90E37"/>
  <w:p w14:paraId="002E178F" w14:textId="77777777" w:rsidR="00D90E37" w:rsidRPr="000445A9" w:rsidRDefault="00D90E37"/>
  <w:p w14:paraId="002E1790" w14:textId="77777777" w:rsidR="00D90E37" w:rsidRDefault="00D90E37"/>
  <w:p w14:paraId="002E1791" w14:textId="77777777" w:rsidR="00D90E37" w:rsidRDefault="00D90E37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2E179F" wp14:editId="002E17A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D7DFBC2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002E17A1" wp14:editId="002E17A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0CD"/>
    <w:multiLevelType w:val="hybridMultilevel"/>
    <w:tmpl w:val="C3CA9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424"/>
    <w:multiLevelType w:val="hybridMultilevel"/>
    <w:tmpl w:val="D9F2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7B0"/>
    <w:multiLevelType w:val="hybridMultilevel"/>
    <w:tmpl w:val="2E748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8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35C6C"/>
    <w:multiLevelType w:val="hybridMultilevel"/>
    <w:tmpl w:val="D98EBE6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731B6"/>
    <w:multiLevelType w:val="hybridMultilevel"/>
    <w:tmpl w:val="A216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56514"/>
    <w:multiLevelType w:val="hybridMultilevel"/>
    <w:tmpl w:val="E33AC2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B3EAB"/>
    <w:multiLevelType w:val="hybridMultilevel"/>
    <w:tmpl w:val="AFE43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06EC6"/>
    <w:multiLevelType w:val="hybridMultilevel"/>
    <w:tmpl w:val="F71A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75199"/>
    <w:multiLevelType w:val="hybridMultilevel"/>
    <w:tmpl w:val="2050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13"/>
  </w:num>
  <w:num w:numId="5">
    <w:abstractNumId w:val="8"/>
  </w:num>
  <w:num w:numId="6">
    <w:abstractNumId w:val="3"/>
  </w:num>
  <w:num w:numId="7">
    <w:abstractNumId w:val="12"/>
  </w:num>
  <w:num w:numId="8">
    <w:abstractNumId w:val="15"/>
  </w:num>
  <w:num w:numId="9">
    <w:abstractNumId w:val="19"/>
  </w:num>
  <w:num w:numId="10">
    <w:abstractNumId w:val="4"/>
  </w:num>
  <w:num w:numId="11">
    <w:abstractNumId w:val="10"/>
  </w:num>
  <w:num w:numId="12">
    <w:abstractNumId w:val="0"/>
  </w:num>
  <w:num w:numId="13">
    <w:abstractNumId w:val="16"/>
  </w:num>
  <w:num w:numId="14">
    <w:abstractNumId w:val="6"/>
  </w:num>
  <w:num w:numId="15">
    <w:abstractNumId w:val="17"/>
  </w:num>
  <w:num w:numId="16">
    <w:abstractNumId w:val="21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9"/>
  </w:num>
  <w:num w:numId="2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0913"/>
    <w:rsid w:val="00001073"/>
    <w:rsid w:val="00005575"/>
    <w:rsid w:val="00013BE4"/>
    <w:rsid w:val="00015597"/>
    <w:rsid w:val="00015D2E"/>
    <w:rsid w:val="0001695F"/>
    <w:rsid w:val="000214DF"/>
    <w:rsid w:val="00022C17"/>
    <w:rsid w:val="000252C9"/>
    <w:rsid w:val="000257A4"/>
    <w:rsid w:val="000279D7"/>
    <w:rsid w:val="00031671"/>
    <w:rsid w:val="000320C7"/>
    <w:rsid w:val="000323E4"/>
    <w:rsid w:val="00036E79"/>
    <w:rsid w:val="00040894"/>
    <w:rsid w:val="00040AB9"/>
    <w:rsid w:val="000415EE"/>
    <w:rsid w:val="00043B4E"/>
    <w:rsid w:val="000445A9"/>
    <w:rsid w:val="000463DE"/>
    <w:rsid w:val="00046DC8"/>
    <w:rsid w:val="00046F3C"/>
    <w:rsid w:val="00050CA3"/>
    <w:rsid w:val="000524D0"/>
    <w:rsid w:val="00052A8E"/>
    <w:rsid w:val="000533C4"/>
    <w:rsid w:val="00053726"/>
    <w:rsid w:val="00053B46"/>
    <w:rsid w:val="00063233"/>
    <w:rsid w:val="00064553"/>
    <w:rsid w:val="000648EB"/>
    <w:rsid w:val="00064B7D"/>
    <w:rsid w:val="00064F78"/>
    <w:rsid w:val="0006574F"/>
    <w:rsid w:val="000661F3"/>
    <w:rsid w:val="000713FB"/>
    <w:rsid w:val="00072D4E"/>
    <w:rsid w:val="00082963"/>
    <w:rsid w:val="00083C0A"/>
    <w:rsid w:val="00091154"/>
    <w:rsid w:val="000930DF"/>
    <w:rsid w:val="00096D24"/>
    <w:rsid w:val="000A35EB"/>
    <w:rsid w:val="000B32E8"/>
    <w:rsid w:val="000C003D"/>
    <w:rsid w:val="000C6959"/>
    <w:rsid w:val="000D2D5D"/>
    <w:rsid w:val="000D3177"/>
    <w:rsid w:val="000D3A06"/>
    <w:rsid w:val="000E1997"/>
    <w:rsid w:val="000E73ED"/>
    <w:rsid w:val="000E7B70"/>
    <w:rsid w:val="000E7F6B"/>
    <w:rsid w:val="000F43AA"/>
    <w:rsid w:val="000F7AC1"/>
    <w:rsid w:val="00102946"/>
    <w:rsid w:val="00102DF7"/>
    <w:rsid w:val="00107A4C"/>
    <w:rsid w:val="00113D4C"/>
    <w:rsid w:val="00114B66"/>
    <w:rsid w:val="00115A8A"/>
    <w:rsid w:val="00122530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59CC"/>
    <w:rsid w:val="00157432"/>
    <w:rsid w:val="001602CC"/>
    <w:rsid w:val="00160495"/>
    <w:rsid w:val="001631AD"/>
    <w:rsid w:val="00163A07"/>
    <w:rsid w:val="00164F79"/>
    <w:rsid w:val="00165BB0"/>
    <w:rsid w:val="00170FCF"/>
    <w:rsid w:val="0017205E"/>
    <w:rsid w:val="00172D18"/>
    <w:rsid w:val="00172D66"/>
    <w:rsid w:val="00174D27"/>
    <w:rsid w:val="00176DB1"/>
    <w:rsid w:val="00183136"/>
    <w:rsid w:val="00183E72"/>
    <w:rsid w:val="00184083"/>
    <w:rsid w:val="001853B7"/>
    <w:rsid w:val="0018732B"/>
    <w:rsid w:val="001910CE"/>
    <w:rsid w:val="00195714"/>
    <w:rsid w:val="001959AE"/>
    <w:rsid w:val="001A1635"/>
    <w:rsid w:val="001A1F33"/>
    <w:rsid w:val="001B2ACB"/>
    <w:rsid w:val="001B3970"/>
    <w:rsid w:val="001B6A4B"/>
    <w:rsid w:val="001C00E0"/>
    <w:rsid w:val="001C04A5"/>
    <w:rsid w:val="001C5976"/>
    <w:rsid w:val="001D0094"/>
    <w:rsid w:val="001D0EB2"/>
    <w:rsid w:val="001D2F7C"/>
    <w:rsid w:val="001D38C6"/>
    <w:rsid w:val="001D3D94"/>
    <w:rsid w:val="001D3F47"/>
    <w:rsid w:val="001D4218"/>
    <w:rsid w:val="001D552B"/>
    <w:rsid w:val="001E05C5"/>
    <w:rsid w:val="001E2729"/>
    <w:rsid w:val="001E27C6"/>
    <w:rsid w:val="001E42DB"/>
    <w:rsid w:val="001E4BA5"/>
    <w:rsid w:val="001E583C"/>
    <w:rsid w:val="001E5971"/>
    <w:rsid w:val="001E6216"/>
    <w:rsid w:val="001E66ED"/>
    <w:rsid w:val="001E6949"/>
    <w:rsid w:val="001F09F1"/>
    <w:rsid w:val="001F0FDE"/>
    <w:rsid w:val="001F49C0"/>
    <w:rsid w:val="00206076"/>
    <w:rsid w:val="002068FD"/>
    <w:rsid w:val="002079A9"/>
    <w:rsid w:val="00210287"/>
    <w:rsid w:val="002109F3"/>
    <w:rsid w:val="00213EC4"/>
    <w:rsid w:val="00215249"/>
    <w:rsid w:val="002158FC"/>
    <w:rsid w:val="00215DAC"/>
    <w:rsid w:val="00216342"/>
    <w:rsid w:val="00217E11"/>
    <w:rsid w:val="00222049"/>
    <w:rsid w:val="002221CA"/>
    <w:rsid w:val="002303F9"/>
    <w:rsid w:val="002334DC"/>
    <w:rsid w:val="002341B1"/>
    <w:rsid w:val="00235F33"/>
    <w:rsid w:val="00240CE8"/>
    <w:rsid w:val="00243BC2"/>
    <w:rsid w:val="0024565E"/>
    <w:rsid w:val="00245D03"/>
    <w:rsid w:val="00251320"/>
    <w:rsid w:val="0025249D"/>
    <w:rsid w:val="0025358B"/>
    <w:rsid w:val="00255889"/>
    <w:rsid w:val="00256C79"/>
    <w:rsid w:val="00264E34"/>
    <w:rsid w:val="00271CF2"/>
    <w:rsid w:val="002741D8"/>
    <w:rsid w:val="00277945"/>
    <w:rsid w:val="00280508"/>
    <w:rsid w:val="00281671"/>
    <w:rsid w:val="002942C8"/>
    <w:rsid w:val="00294BF9"/>
    <w:rsid w:val="002A2EF7"/>
    <w:rsid w:val="002A5022"/>
    <w:rsid w:val="002A6E9C"/>
    <w:rsid w:val="002A7180"/>
    <w:rsid w:val="002B0F0A"/>
    <w:rsid w:val="002B2286"/>
    <w:rsid w:val="002B5D3C"/>
    <w:rsid w:val="002B68F0"/>
    <w:rsid w:val="002C492C"/>
    <w:rsid w:val="002C799A"/>
    <w:rsid w:val="002D0241"/>
    <w:rsid w:val="002D34A8"/>
    <w:rsid w:val="002D49E7"/>
    <w:rsid w:val="002F0212"/>
    <w:rsid w:val="002F3D50"/>
    <w:rsid w:val="002F4184"/>
    <w:rsid w:val="002F6C37"/>
    <w:rsid w:val="0030013E"/>
    <w:rsid w:val="003008A0"/>
    <w:rsid w:val="00301878"/>
    <w:rsid w:val="003022D7"/>
    <w:rsid w:val="00302F93"/>
    <w:rsid w:val="0030614A"/>
    <w:rsid w:val="003071AB"/>
    <w:rsid w:val="003114B6"/>
    <w:rsid w:val="00317960"/>
    <w:rsid w:val="0032028E"/>
    <w:rsid w:val="00320B9A"/>
    <w:rsid w:val="003213D5"/>
    <w:rsid w:val="00322D96"/>
    <w:rsid w:val="00323176"/>
    <w:rsid w:val="00324F9E"/>
    <w:rsid w:val="00325561"/>
    <w:rsid w:val="00325B87"/>
    <w:rsid w:val="0033386A"/>
    <w:rsid w:val="00334743"/>
    <w:rsid w:val="003347DF"/>
    <w:rsid w:val="0033524D"/>
    <w:rsid w:val="00344470"/>
    <w:rsid w:val="00351A6D"/>
    <w:rsid w:val="003553A4"/>
    <w:rsid w:val="00357D9D"/>
    <w:rsid w:val="0036174F"/>
    <w:rsid w:val="00362866"/>
    <w:rsid w:val="003633B6"/>
    <w:rsid w:val="003665FD"/>
    <w:rsid w:val="00371FAC"/>
    <w:rsid w:val="0037319A"/>
    <w:rsid w:val="00380121"/>
    <w:rsid w:val="00382535"/>
    <w:rsid w:val="00385E58"/>
    <w:rsid w:val="00392FAB"/>
    <w:rsid w:val="0039496A"/>
    <w:rsid w:val="00396601"/>
    <w:rsid w:val="003A0C46"/>
    <w:rsid w:val="003A2908"/>
    <w:rsid w:val="003A2B17"/>
    <w:rsid w:val="003A3141"/>
    <w:rsid w:val="003A341A"/>
    <w:rsid w:val="003A3721"/>
    <w:rsid w:val="003A59DC"/>
    <w:rsid w:val="003B043C"/>
    <w:rsid w:val="003B04F3"/>
    <w:rsid w:val="003B1A87"/>
    <w:rsid w:val="003B3315"/>
    <w:rsid w:val="003B7826"/>
    <w:rsid w:val="003B7F3F"/>
    <w:rsid w:val="003C58F2"/>
    <w:rsid w:val="003C5A6D"/>
    <w:rsid w:val="003D64AD"/>
    <w:rsid w:val="003D74DC"/>
    <w:rsid w:val="003E4573"/>
    <w:rsid w:val="003E5573"/>
    <w:rsid w:val="003F25CE"/>
    <w:rsid w:val="003F4219"/>
    <w:rsid w:val="003F4CAF"/>
    <w:rsid w:val="003F521E"/>
    <w:rsid w:val="00400945"/>
    <w:rsid w:val="004009EA"/>
    <w:rsid w:val="00401F48"/>
    <w:rsid w:val="004059F2"/>
    <w:rsid w:val="00407F39"/>
    <w:rsid w:val="004141FC"/>
    <w:rsid w:val="00417429"/>
    <w:rsid w:val="00417BCE"/>
    <w:rsid w:val="0042002A"/>
    <w:rsid w:val="00420167"/>
    <w:rsid w:val="004210A4"/>
    <w:rsid w:val="004241E2"/>
    <w:rsid w:val="004266CE"/>
    <w:rsid w:val="00430887"/>
    <w:rsid w:val="004320D8"/>
    <w:rsid w:val="004322B2"/>
    <w:rsid w:val="0043260A"/>
    <w:rsid w:val="0043528F"/>
    <w:rsid w:val="0043663F"/>
    <w:rsid w:val="00440F12"/>
    <w:rsid w:val="00455B25"/>
    <w:rsid w:val="00457B66"/>
    <w:rsid w:val="004703AA"/>
    <w:rsid w:val="00471129"/>
    <w:rsid w:val="00471BE9"/>
    <w:rsid w:val="00471CF5"/>
    <w:rsid w:val="0047575D"/>
    <w:rsid w:val="0047757F"/>
    <w:rsid w:val="004811B7"/>
    <w:rsid w:val="00491E80"/>
    <w:rsid w:val="00491F03"/>
    <w:rsid w:val="004A11DD"/>
    <w:rsid w:val="004A216C"/>
    <w:rsid w:val="004A4148"/>
    <w:rsid w:val="004A4E8A"/>
    <w:rsid w:val="004A5124"/>
    <w:rsid w:val="004B3FF2"/>
    <w:rsid w:val="004B7A46"/>
    <w:rsid w:val="004C736A"/>
    <w:rsid w:val="004C7FED"/>
    <w:rsid w:val="004D124C"/>
    <w:rsid w:val="004D2FA1"/>
    <w:rsid w:val="004D2FDF"/>
    <w:rsid w:val="004D4206"/>
    <w:rsid w:val="004D56A8"/>
    <w:rsid w:val="004E3ADE"/>
    <w:rsid w:val="004E6EDB"/>
    <w:rsid w:val="004F754D"/>
    <w:rsid w:val="00506C50"/>
    <w:rsid w:val="005149DE"/>
    <w:rsid w:val="00515D1C"/>
    <w:rsid w:val="00520944"/>
    <w:rsid w:val="00523C12"/>
    <w:rsid w:val="00524365"/>
    <w:rsid w:val="00524A4A"/>
    <w:rsid w:val="00531982"/>
    <w:rsid w:val="00532FAB"/>
    <w:rsid w:val="00533DED"/>
    <w:rsid w:val="00545301"/>
    <w:rsid w:val="00550A91"/>
    <w:rsid w:val="00551620"/>
    <w:rsid w:val="00575B96"/>
    <w:rsid w:val="005805D4"/>
    <w:rsid w:val="005807BC"/>
    <w:rsid w:val="00580A85"/>
    <w:rsid w:val="00582DA0"/>
    <w:rsid w:val="00582F9D"/>
    <w:rsid w:val="00593118"/>
    <w:rsid w:val="0059506B"/>
    <w:rsid w:val="005A2F8C"/>
    <w:rsid w:val="005A36AE"/>
    <w:rsid w:val="005A54D3"/>
    <w:rsid w:val="005A7B32"/>
    <w:rsid w:val="005B4C5D"/>
    <w:rsid w:val="005B585D"/>
    <w:rsid w:val="005D0744"/>
    <w:rsid w:val="005D16FC"/>
    <w:rsid w:val="005D2814"/>
    <w:rsid w:val="005D6041"/>
    <w:rsid w:val="005D73D7"/>
    <w:rsid w:val="005E4E68"/>
    <w:rsid w:val="005F1C8B"/>
    <w:rsid w:val="005F2ED4"/>
    <w:rsid w:val="005F3F44"/>
    <w:rsid w:val="005F72FD"/>
    <w:rsid w:val="006015DA"/>
    <w:rsid w:val="0060292E"/>
    <w:rsid w:val="006109BC"/>
    <w:rsid w:val="006130F6"/>
    <w:rsid w:val="00620336"/>
    <w:rsid w:val="0062241D"/>
    <w:rsid w:val="00624028"/>
    <w:rsid w:val="006272C6"/>
    <w:rsid w:val="00631BF1"/>
    <w:rsid w:val="00632BB6"/>
    <w:rsid w:val="006346A8"/>
    <w:rsid w:val="00637621"/>
    <w:rsid w:val="00643296"/>
    <w:rsid w:val="00643478"/>
    <w:rsid w:val="006436B8"/>
    <w:rsid w:val="00646CF9"/>
    <w:rsid w:val="006518AF"/>
    <w:rsid w:val="00652841"/>
    <w:rsid w:val="00653A7C"/>
    <w:rsid w:val="00655EAF"/>
    <w:rsid w:val="00656B9F"/>
    <w:rsid w:val="006620A7"/>
    <w:rsid w:val="00663176"/>
    <w:rsid w:val="006740B3"/>
    <w:rsid w:val="00674C7F"/>
    <w:rsid w:val="00677660"/>
    <w:rsid w:val="0068037F"/>
    <w:rsid w:val="006806CE"/>
    <w:rsid w:val="00680889"/>
    <w:rsid w:val="00685F31"/>
    <w:rsid w:val="00687613"/>
    <w:rsid w:val="00691514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1F4F"/>
    <w:rsid w:val="006C569D"/>
    <w:rsid w:val="006C5F2E"/>
    <w:rsid w:val="006D01DA"/>
    <w:rsid w:val="006D5E7A"/>
    <w:rsid w:val="006D6046"/>
    <w:rsid w:val="006D7A50"/>
    <w:rsid w:val="006D7EE8"/>
    <w:rsid w:val="006E181A"/>
    <w:rsid w:val="006E2128"/>
    <w:rsid w:val="006E2BBC"/>
    <w:rsid w:val="006E4B1F"/>
    <w:rsid w:val="006E6BD6"/>
    <w:rsid w:val="006E7536"/>
    <w:rsid w:val="006E790E"/>
    <w:rsid w:val="006F35B7"/>
    <w:rsid w:val="006F7B24"/>
    <w:rsid w:val="00700C03"/>
    <w:rsid w:val="0070197B"/>
    <w:rsid w:val="00704B95"/>
    <w:rsid w:val="00704F5D"/>
    <w:rsid w:val="00715904"/>
    <w:rsid w:val="007206E0"/>
    <w:rsid w:val="00722CC4"/>
    <w:rsid w:val="00723876"/>
    <w:rsid w:val="00723DE1"/>
    <w:rsid w:val="00725179"/>
    <w:rsid w:val="00727C78"/>
    <w:rsid w:val="00730367"/>
    <w:rsid w:val="00730EF4"/>
    <w:rsid w:val="0073237D"/>
    <w:rsid w:val="00734257"/>
    <w:rsid w:val="00734DF3"/>
    <w:rsid w:val="00736892"/>
    <w:rsid w:val="007371B2"/>
    <w:rsid w:val="007418F4"/>
    <w:rsid w:val="0074190B"/>
    <w:rsid w:val="0074485F"/>
    <w:rsid w:val="007519B9"/>
    <w:rsid w:val="00751DB2"/>
    <w:rsid w:val="00752BA3"/>
    <w:rsid w:val="00753702"/>
    <w:rsid w:val="00754455"/>
    <w:rsid w:val="00754787"/>
    <w:rsid w:val="007559B7"/>
    <w:rsid w:val="00762938"/>
    <w:rsid w:val="00763387"/>
    <w:rsid w:val="007650F5"/>
    <w:rsid w:val="00766118"/>
    <w:rsid w:val="007717BD"/>
    <w:rsid w:val="0077403D"/>
    <w:rsid w:val="00775922"/>
    <w:rsid w:val="007770B2"/>
    <w:rsid w:val="007802C4"/>
    <w:rsid w:val="007803FB"/>
    <w:rsid w:val="00781455"/>
    <w:rsid w:val="007864CA"/>
    <w:rsid w:val="0079503C"/>
    <w:rsid w:val="00795D55"/>
    <w:rsid w:val="007973DC"/>
    <w:rsid w:val="007A4101"/>
    <w:rsid w:val="007A44A8"/>
    <w:rsid w:val="007B26A2"/>
    <w:rsid w:val="007B39A5"/>
    <w:rsid w:val="007C0DDD"/>
    <w:rsid w:val="007C0F88"/>
    <w:rsid w:val="007C150A"/>
    <w:rsid w:val="007C6D77"/>
    <w:rsid w:val="007D5AB1"/>
    <w:rsid w:val="007D6CDA"/>
    <w:rsid w:val="007E095F"/>
    <w:rsid w:val="007E12F3"/>
    <w:rsid w:val="007E60BC"/>
    <w:rsid w:val="007E7EF8"/>
    <w:rsid w:val="007F0F6A"/>
    <w:rsid w:val="007F1FEC"/>
    <w:rsid w:val="007F3357"/>
    <w:rsid w:val="007F6C55"/>
    <w:rsid w:val="007F76E1"/>
    <w:rsid w:val="007F7ED0"/>
    <w:rsid w:val="00807125"/>
    <w:rsid w:val="0082129C"/>
    <w:rsid w:val="00821347"/>
    <w:rsid w:val="008221A3"/>
    <w:rsid w:val="00822C4A"/>
    <w:rsid w:val="00824327"/>
    <w:rsid w:val="00826AD5"/>
    <w:rsid w:val="0082788C"/>
    <w:rsid w:val="00830618"/>
    <w:rsid w:val="008316FA"/>
    <w:rsid w:val="00832490"/>
    <w:rsid w:val="00832BB7"/>
    <w:rsid w:val="008339E2"/>
    <w:rsid w:val="008349F6"/>
    <w:rsid w:val="00840C15"/>
    <w:rsid w:val="00842E54"/>
    <w:rsid w:val="00843B96"/>
    <w:rsid w:val="00846298"/>
    <w:rsid w:val="00847CC2"/>
    <w:rsid w:val="00852885"/>
    <w:rsid w:val="00856811"/>
    <w:rsid w:val="00863CB0"/>
    <w:rsid w:val="0086529B"/>
    <w:rsid w:val="00875DF1"/>
    <w:rsid w:val="00881855"/>
    <w:rsid w:val="008869D7"/>
    <w:rsid w:val="008872E3"/>
    <w:rsid w:val="00887813"/>
    <w:rsid w:val="00891309"/>
    <w:rsid w:val="00891991"/>
    <w:rsid w:val="0089401F"/>
    <w:rsid w:val="00894C7C"/>
    <w:rsid w:val="00896C3E"/>
    <w:rsid w:val="008A0472"/>
    <w:rsid w:val="008A1925"/>
    <w:rsid w:val="008A288C"/>
    <w:rsid w:val="008A6C54"/>
    <w:rsid w:val="008B4E4D"/>
    <w:rsid w:val="008C6B43"/>
    <w:rsid w:val="008D41CB"/>
    <w:rsid w:val="008E2317"/>
    <w:rsid w:val="008E3FAE"/>
    <w:rsid w:val="008E70E4"/>
    <w:rsid w:val="008E752F"/>
    <w:rsid w:val="008F097B"/>
    <w:rsid w:val="008F2CF8"/>
    <w:rsid w:val="008F4DFE"/>
    <w:rsid w:val="008F5A88"/>
    <w:rsid w:val="008F6926"/>
    <w:rsid w:val="009010E6"/>
    <w:rsid w:val="00905D3A"/>
    <w:rsid w:val="009144B2"/>
    <w:rsid w:val="00920722"/>
    <w:rsid w:val="00920BA8"/>
    <w:rsid w:val="00922C9E"/>
    <w:rsid w:val="00923454"/>
    <w:rsid w:val="00925510"/>
    <w:rsid w:val="0093041D"/>
    <w:rsid w:val="00934AA9"/>
    <w:rsid w:val="00935050"/>
    <w:rsid w:val="00943763"/>
    <w:rsid w:val="00947EB4"/>
    <w:rsid w:val="00950436"/>
    <w:rsid w:val="00953A95"/>
    <w:rsid w:val="00955264"/>
    <w:rsid w:val="00956A6B"/>
    <w:rsid w:val="009630EB"/>
    <w:rsid w:val="00966760"/>
    <w:rsid w:val="00970317"/>
    <w:rsid w:val="009724D4"/>
    <w:rsid w:val="00972854"/>
    <w:rsid w:val="00973326"/>
    <w:rsid w:val="00975C61"/>
    <w:rsid w:val="009848D4"/>
    <w:rsid w:val="00987B1E"/>
    <w:rsid w:val="00990FF0"/>
    <w:rsid w:val="00992BB5"/>
    <w:rsid w:val="00992D57"/>
    <w:rsid w:val="009A0C3F"/>
    <w:rsid w:val="009B046F"/>
    <w:rsid w:val="009B1AA7"/>
    <w:rsid w:val="009B25E2"/>
    <w:rsid w:val="009B347A"/>
    <w:rsid w:val="009B36B0"/>
    <w:rsid w:val="009B465F"/>
    <w:rsid w:val="009C09EC"/>
    <w:rsid w:val="009D1E7D"/>
    <w:rsid w:val="009D238F"/>
    <w:rsid w:val="009E4E29"/>
    <w:rsid w:val="009F18AB"/>
    <w:rsid w:val="009F1C0F"/>
    <w:rsid w:val="009F1C70"/>
    <w:rsid w:val="009F2369"/>
    <w:rsid w:val="009F421C"/>
    <w:rsid w:val="009F4D6C"/>
    <w:rsid w:val="009F4E25"/>
    <w:rsid w:val="009F5134"/>
    <w:rsid w:val="009F5C13"/>
    <w:rsid w:val="00A0307F"/>
    <w:rsid w:val="00A0411E"/>
    <w:rsid w:val="00A05B4F"/>
    <w:rsid w:val="00A05FDF"/>
    <w:rsid w:val="00A0769A"/>
    <w:rsid w:val="00A11734"/>
    <w:rsid w:val="00A12F01"/>
    <w:rsid w:val="00A135B0"/>
    <w:rsid w:val="00A152FA"/>
    <w:rsid w:val="00A2334C"/>
    <w:rsid w:val="00A237CC"/>
    <w:rsid w:val="00A24442"/>
    <w:rsid w:val="00A32F1D"/>
    <w:rsid w:val="00A33570"/>
    <w:rsid w:val="00A3432E"/>
    <w:rsid w:val="00A41E8B"/>
    <w:rsid w:val="00A473DB"/>
    <w:rsid w:val="00A51181"/>
    <w:rsid w:val="00A604B7"/>
    <w:rsid w:val="00A70E4E"/>
    <w:rsid w:val="00A71160"/>
    <w:rsid w:val="00A72F86"/>
    <w:rsid w:val="00A7453D"/>
    <w:rsid w:val="00A74E88"/>
    <w:rsid w:val="00A75B9F"/>
    <w:rsid w:val="00A7742B"/>
    <w:rsid w:val="00A81C6E"/>
    <w:rsid w:val="00A83589"/>
    <w:rsid w:val="00A85638"/>
    <w:rsid w:val="00A86E9D"/>
    <w:rsid w:val="00A8783B"/>
    <w:rsid w:val="00A9046C"/>
    <w:rsid w:val="00A92F13"/>
    <w:rsid w:val="00AA7249"/>
    <w:rsid w:val="00AB3DDF"/>
    <w:rsid w:val="00AB73F6"/>
    <w:rsid w:val="00AC48C4"/>
    <w:rsid w:val="00AD278D"/>
    <w:rsid w:val="00AD3666"/>
    <w:rsid w:val="00AE522C"/>
    <w:rsid w:val="00AF03C4"/>
    <w:rsid w:val="00AF0562"/>
    <w:rsid w:val="00AF15B1"/>
    <w:rsid w:val="00B008C8"/>
    <w:rsid w:val="00B021B3"/>
    <w:rsid w:val="00B02E9D"/>
    <w:rsid w:val="00B129E5"/>
    <w:rsid w:val="00B14CCB"/>
    <w:rsid w:val="00B213D5"/>
    <w:rsid w:val="00B2488A"/>
    <w:rsid w:val="00B25D22"/>
    <w:rsid w:val="00B302C9"/>
    <w:rsid w:val="00B35922"/>
    <w:rsid w:val="00B3725C"/>
    <w:rsid w:val="00B373B6"/>
    <w:rsid w:val="00B37951"/>
    <w:rsid w:val="00B40665"/>
    <w:rsid w:val="00B44124"/>
    <w:rsid w:val="00B453B0"/>
    <w:rsid w:val="00B45700"/>
    <w:rsid w:val="00B459C9"/>
    <w:rsid w:val="00B45F9A"/>
    <w:rsid w:val="00B47206"/>
    <w:rsid w:val="00B5289A"/>
    <w:rsid w:val="00B53C12"/>
    <w:rsid w:val="00B570B0"/>
    <w:rsid w:val="00B57B7B"/>
    <w:rsid w:val="00B60CF2"/>
    <w:rsid w:val="00B614E3"/>
    <w:rsid w:val="00B66AB7"/>
    <w:rsid w:val="00B67318"/>
    <w:rsid w:val="00B67BB2"/>
    <w:rsid w:val="00B71DD5"/>
    <w:rsid w:val="00B76295"/>
    <w:rsid w:val="00B7655B"/>
    <w:rsid w:val="00B81B00"/>
    <w:rsid w:val="00B81C06"/>
    <w:rsid w:val="00B92EAC"/>
    <w:rsid w:val="00BA0258"/>
    <w:rsid w:val="00BA6977"/>
    <w:rsid w:val="00BA77E6"/>
    <w:rsid w:val="00BB63D5"/>
    <w:rsid w:val="00BC1ADE"/>
    <w:rsid w:val="00BC23C7"/>
    <w:rsid w:val="00BD0499"/>
    <w:rsid w:val="00BD1A0A"/>
    <w:rsid w:val="00BD2407"/>
    <w:rsid w:val="00BD3CA0"/>
    <w:rsid w:val="00BD4256"/>
    <w:rsid w:val="00BD4A21"/>
    <w:rsid w:val="00BE0166"/>
    <w:rsid w:val="00BE0928"/>
    <w:rsid w:val="00BF46E8"/>
    <w:rsid w:val="00BF552D"/>
    <w:rsid w:val="00C032EE"/>
    <w:rsid w:val="00C13F13"/>
    <w:rsid w:val="00C14EC1"/>
    <w:rsid w:val="00C212C9"/>
    <w:rsid w:val="00C22CE9"/>
    <w:rsid w:val="00C270E6"/>
    <w:rsid w:val="00C27F47"/>
    <w:rsid w:val="00C31D32"/>
    <w:rsid w:val="00C3420B"/>
    <w:rsid w:val="00C42D17"/>
    <w:rsid w:val="00C5072E"/>
    <w:rsid w:val="00C55F4D"/>
    <w:rsid w:val="00C56BC4"/>
    <w:rsid w:val="00C57F72"/>
    <w:rsid w:val="00C63EAF"/>
    <w:rsid w:val="00C64D16"/>
    <w:rsid w:val="00C70391"/>
    <w:rsid w:val="00C7213B"/>
    <w:rsid w:val="00C74FFA"/>
    <w:rsid w:val="00C752BF"/>
    <w:rsid w:val="00C75FCA"/>
    <w:rsid w:val="00C82616"/>
    <w:rsid w:val="00C8343E"/>
    <w:rsid w:val="00C83AA1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5F83"/>
    <w:rsid w:val="00CE45B4"/>
    <w:rsid w:val="00CE7AB7"/>
    <w:rsid w:val="00CF3685"/>
    <w:rsid w:val="00D00BDF"/>
    <w:rsid w:val="00D03D4B"/>
    <w:rsid w:val="00D04965"/>
    <w:rsid w:val="00D06F06"/>
    <w:rsid w:val="00D07DF1"/>
    <w:rsid w:val="00D14B4E"/>
    <w:rsid w:val="00D16132"/>
    <w:rsid w:val="00D17484"/>
    <w:rsid w:val="00D2224D"/>
    <w:rsid w:val="00D22439"/>
    <w:rsid w:val="00D225BE"/>
    <w:rsid w:val="00D22F40"/>
    <w:rsid w:val="00D3423C"/>
    <w:rsid w:val="00D34765"/>
    <w:rsid w:val="00D366C7"/>
    <w:rsid w:val="00D368C1"/>
    <w:rsid w:val="00D4172C"/>
    <w:rsid w:val="00D42F2D"/>
    <w:rsid w:val="00D46799"/>
    <w:rsid w:val="00D47EB7"/>
    <w:rsid w:val="00D515F6"/>
    <w:rsid w:val="00D52649"/>
    <w:rsid w:val="00D5691E"/>
    <w:rsid w:val="00D575A8"/>
    <w:rsid w:val="00D6579E"/>
    <w:rsid w:val="00D67C41"/>
    <w:rsid w:val="00D704D7"/>
    <w:rsid w:val="00D73D17"/>
    <w:rsid w:val="00D770A4"/>
    <w:rsid w:val="00D77260"/>
    <w:rsid w:val="00D77556"/>
    <w:rsid w:val="00D80B5A"/>
    <w:rsid w:val="00D843BC"/>
    <w:rsid w:val="00D90E37"/>
    <w:rsid w:val="00D92A0F"/>
    <w:rsid w:val="00D935D2"/>
    <w:rsid w:val="00D93775"/>
    <w:rsid w:val="00D966EE"/>
    <w:rsid w:val="00DB0118"/>
    <w:rsid w:val="00DB3D30"/>
    <w:rsid w:val="00DB62FB"/>
    <w:rsid w:val="00DC237C"/>
    <w:rsid w:val="00DC7D8F"/>
    <w:rsid w:val="00DD067D"/>
    <w:rsid w:val="00DD687D"/>
    <w:rsid w:val="00DD6CB8"/>
    <w:rsid w:val="00DF0A99"/>
    <w:rsid w:val="00DF0C23"/>
    <w:rsid w:val="00DF5400"/>
    <w:rsid w:val="00E0106B"/>
    <w:rsid w:val="00E01998"/>
    <w:rsid w:val="00E0209A"/>
    <w:rsid w:val="00E03478"/>
    <w:rsid w:val="00E056B2"/>
    <w:rsid w:val="00E1277E"/>
    <w:rsid w:val="00E14555"/>
    <w:rsid w:val="00E1773E"/>
    <w:rsid w:val="00E17C4F"/>
    <w:rsid w:val="00E21D4C"/>
    <w:rsid w:val="00E2393B"/>
    <w:rsid w:val="00E325DC"/>
    <w:rsid w:val="00E343A2"/>
    <w:rsid w:val="00E368B2"/>
    <w:rsid w:val="00E403BF"/>
    <w:rsid w:val="00E42045"/>
    <w:rsid w:val="00E42B6B"/>
    <w:rsid w:val="00E53B80"/>
    <w:rsid w:val="00E54B4A"/>
    <w:rsid w:val="00E562B3"/>
    <w:rsid w:val="00E568D2"/>
    <w:rsid w:val="00E61939"/>
    <w:rsid w:val="00E640A8"/>
    <w:rsid w:val="00E67EB8"/>
    <w:rsid w:val="00E70194"/>
    <w:rsid w:val="00E71490"/>
    <w:rsid w:val="00E718BB"/>
    <w:rsid w:val="00E71C51"/>
    <w:rsid w:val="00E74CFE"/>
    <w:rsid w:val="00E75986"/>
    <w:rsid w:val="00E77C7D"/>
    <w:rsid w:val="00E77E42"/>
    <w:rsid w:val="00E84470"/>
    <w:rsid w:val="00E86829"/>
    <w:rsid w:val="00E86DA7"/>
    <w:rsid w:val="00E932CB"/>
    <w:rsid w:val="00E96BA5"/>
    <w:rsid w:val="00EA6428"/>
    <w:rsid w:val="00EA6D5E"/>
    <w:rsid w:val="00EA7F4F"/>
    <w:rsid w:val="00EB1108"/>
    <w:rsid w:val="00EB14E1"/>
    <w:rsid w:val="00EB16E3"/>
    <w:rsid w:val="00EB35C4"/>
    <w:rsid w:val="00EB5A29"/>
    <w:rsid w:val="00EC06DF"/>
    <w:rsid w:val="00EC0C20"/>
    <w:rsid w:val="00EC2DF4"/>
    <w:rsid w:val="00EC51BC"/>
    <w:rsid w:val="00EC7913"/>
    <w:rsid w:val="00ED1A36"/>
    <w:rsid w:val="00ED6558"/>
    <w:rsid w:val="00ED6B67"/>
    <w:rsid w:val="00EE4E63"/>
    <w:rsid w:val="00EE671A"/>
    <w:rsid w:val="00EF1274"/>
    <w:rsid w:val="00EF2A95"/>
    <w:rsid w:val="00EF3EFB"/>
    <w:rsid w:val="00EF473B"/>
    <w:rsid w:val="00EF7609"/>
    <w:rsid w:val="00F0174D"/>
    <w:rsid w:val="00F03BEA"/>
    <w:rsid w:val="00F03CA6"/>
    <w:rsid w:val="00F03DE7"/>
    <w:rsid w:val="00F047F8"/>
    <w:rsid w:val="00F057AE"/>
    <w:rsid w:val="00F0646C"/>
    <w:rsid w:val="00F07572"/>
    <w:rsid w:val="00F07938"/>
    <w:rsid w:val="00F10EF4"/>
    <w:rsid w:val="00F13E9C"/>
    <w:rsid w:val="00F142D1"/>
    <w:rsid w:val="00F157E1"/>
    <w:rsid w:val="00F17C7E"/>
    <w:rsid w:val="00F2370D"/>
    <w:rsid w:val="00F261C2"/>
    <w:rsid w:val="00F26421"/>
    <w:rsid w:val="00F265BF"/>
    <w:rsid w:val="00F27615"/>
    <w:rsid w:val="00F31262"/>
    <w:rsid w:val="00F319F9"/>
    <w:rsid w:val="00F3363E"/>
    <w:rsid w:val="00F34177"/>
    <w:rsid w:val="00F36C93"/>
    <w:rsid w:val="00F448D6"/>
    <w:rsid w:val="00F44CA6"/>
    <w:rsid w:val="00F507DC"/>
    <w:rsid w:val="00F521E8"/>
    <w:rsid w:val="00F57454"/>
    <w:rsid w:val="00F57601"/>
    <w:rsid w:val="00F576C2"/>
    <w:rsid w:val="00F61763"/>
    <w:rsid w:val="00F6325A"/>
    <w:rsid w:val="00F64766"/>
    <w:rsid w:val="00F65C0A"/>
    <w:rsid w:val="00F67AB2"/>
    <w:rsid w:val="00F91E45"/>
    <w:rsid w:val="00F92F34"/>
    <w:rsid w:val="00F93432"/>
    <w:rsid w:val="00F97A04"/>
    <w:rsid w:val="00F97C1E"/>
    <w:rsid w:val="00FA4341"/>
    <w:rsid w:val="00FB2F21"/>
    <w:rsid w:val="00FB30C9"/>
    <w:rsid w:val="00FB3F64"/>
    <w:rsid w:val="00FC3AEE"/>
    <w:rsid w:val="00FC3F57"/>
    <w:rsid w:val="00FC4504"/>
    <w:rsid w:val="00FC5663"/>
    <w:rsid w:val="00FC5880"/>
    <w:rsid w:val="00FC6AB5"/>
    <w:rsid w:val="00FD3123"/>
    <w:rsid w:val="00FD3CA1"/>
    <w:rsid w:val="00FE020E"/>
    <w:rsid w:val="00FE1B31"/>
    <w:rsid w:val="00FF1F5B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002E1754"/>
  <w15:docId w15:val="{FF6AAA62-383C-4F58-AE4E-034BC8B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90B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937EC-65E4-4FB9-848A-B4244B2FAA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495</TotalTime>
  <Pages>13</Pages>
  <Words>1753</Words>
  <Characters>9647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ASIX1/DAM1 - M4: Llenguatges de Marques</vt:lpstr>
      <vt:lpstr>PROJECTE - Proposta tècnica</vt:lpstr>
    </vt:vector>
  </TitlesOfParts>
  <Company>Educem</Company>
  <LinksUpToDate>false</LinksUpToDate>
  <CharactersWithSpaces>11378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ASIX1/DAM1 - M4: Llenguatges de Marques</dc:title>
  <dc:subject>UF2 - Entrega #2</dc:subject>
  <dc:creator/>
  <cp:lastModifiedBy>Denis Anfruns Millán</cp:lastModifiedBy>
  <cp:revision>304</cp:revision>
  <cp:lastPrinted>2015-07-06T09:36:00Z</cp:lastPrinted>
  <dcterms:created xsi:type="dcterms:W3CDTF">2017-09-13T06:20:00Z</dcterms:created>
  <dcterms:modified xsi:type="dcterms:W3CDTF">2020-11-30T23:21:00Z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