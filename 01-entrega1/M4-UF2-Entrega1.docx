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0372326"/>
    <w:p w14:paraId="002E1754" w14:textId="0CBF76E6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847322">
        <w:rPr>
          <w:color w:val="1F2A6A"/>
          <w:sz w:val="48"/>
        </w:rPr>
        <w:t>ASIX1/DAM1 - M4: Llenguatges de Marques</w:t>
      </w:r>
      <w:r w:rsidRPr="00160495">
        <w:rPr>
          <w:color w:val="1F2A6A"/>
          <w:sz w:val="48"/>
        </w:rPr>
        <w:fldChar w:fldCharType="end"/>
      </w:r>
    </w:p>
    <w:p w14:paraId="002E1755" w14:textId="19BE130F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B302C9">
        <w:rPr>
          <w:color w:val="1F2A6A"/>
          <w:sz w:val="40"/>
        </w:rPr>
        <w:t>UF2 - Entrega #1</w:t>
      </w:r>
      <w:r w:rsidRPr="00160495">
        <w:rPr>
          <w:color w:val="1F2A6A"/>
          <w:sz w:val="40"/>
        </w:rPr>
        <w:fldChar w:fldCharType="end"/>
      </w:r>
    </w:p>
    <w:p w14:paraId="002E1756" w14:textId="77777777" w:rsidR="006F7B24" w:rsidRPr="00160495" w:rsidRDefault="006F7B24" w:rsidP="00524365">
      <w:pPr>
        <w:pStyle w:val="docFecha"/>
      </w:pPr>
    </w:p>
    <w:p w14:paraId="002E1757" w14:textId="0DD98292" w:rsidR="003114B6" w:rsidRPr="00160495" w:rsidRDefault="00B302C9" w:rsidP="00524365">
      <w:pPr>
        <w:pStyle w:val="docFecha"/>
        <w:rPr>
          <w:sz w:val="28"/>
        </w:rPr>
      </w:pPr>
      <w:r>
        <w:rPr>
          <w:sz w:val="28"/>
        </w:rPr>
        <w:t>07</w:t>
      </w:r>
      <w:r w:rsidR="000463DE" w:rsidRPr="00160495">
        <w:rPr>
          <w:sz w:val="28"/>
        </w:rPr>
        <w:t xml:space="preserve"> de </w:t>
      </w:r>
      <w:r>
        <w:rPr>
          <w:sz w:val="28"/>
        </w:rPr>
        <w:t>Setembre</w:t>
      </w:r>
      <w:r w:rsidR="006F7B24" w:rsidRPr="00160495">
        <w:rPr>
          <w:sz w:val="28"/>
        </w:rPr>
        <w:t xml:space="preserve"> de 20</w:t>
      </w:r>
      <w:r>
        <w:rPr>
          <w:sz w:val="28"/>
        </w:rPr>
        <w:t>20</w:t>
      </w:r>
    </w:p>
    <w:p w14:paraId="002E1758" w14:textId="6854BD32" w:rsidR="007B26A2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 1.</w:t>
      </w:r>
      <w:r w:rsidR="003A2B17">
        <w:rPr>
          <w:sz w:val="28"/>
        </w:rPr>
        <w:t>0</w:t>
      </w:r>
    </w:p>
    <w:p w14:paraId="494CA4E5" w14:textId="7A96DEC8" w:rsidR="00F265BF" w:rsidRPr="00160495" w:rsidRDefault="00F265BF" w:rsidP="00F265BF">
      <w:pPr>
        <w:pStyle w:val="docFecha"/>
        <w:ind w:left="0"/>
        <w:rPr>
          <w:sz w:val="28"/>
        </w:rPr>
      </w:pPr>
    </w:p>
    <w:p w14:paraId="002E1759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0376170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002E175F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A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B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C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D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002E175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F265BF" w:rsidRPr="00160495" w14:paraId="0520B703" w14:textId="77777777" w:rsidTr="0062241D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7FE1C08C" w14:textId="77777777" w:rsidR="00F265BF" w:rsidRPr="00160495" w:rsidRDefault="00F265BF" w:rsidP="00453E3C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A4C0C2" w14:textId="2906ABFE" w:rsidR="00F265BF" w:rsidRPr="00160495" w:rsidRDefault="00F265BF" w:rsidP="00453E3C">
            <w:r w:rsidRPr="00160495">
              <w:t>Redacció de la primera versió</w:t>
            </w:r>
            <w:r w:rsidR="00B302C9">
              <w:t xml:space="preserve"> basada en </w:t>
            </w:r>
            <w:r w:rsidR="0062241D">
              <w:t>exercicis Eva Gutiérrez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</w:tcPr>
          <w:p w14:paraId="55839CBB" w14:textId="77777777" w:rsidR="00F265BF" w:rsidRPr="00160495" w:rsidRDefault="00F265BF" w:rsidP="0062241D">
            <w:pPr>
              <w:jc w:val="left"/>
            </w:pPr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5208C00" w14:textId="5850337C" w:rsidR="00F265BF" w:rsidRPr="00160495" w:rsidRDefault="00F265BF" w:rsidP="00453E3C">
            <w:r w:rsidRPr="00160495">
              <w:t xml:space="preserve">Alumnes </w:t>
            </w:r>
            <w:r w:rsidR="00B302C9">
              <w:t>ASIX1</w:t>
            </w:r>
            <w:r w:rsidRPr="00160495">
              <w:t>-M</w:t>
            </w:r>
            <w:r w:rsidR="00B302C9">
              <w:t>4</w:t>
            </w:r>
            <w:r w:rsidRPr="00160495">
              <w:t>-UF</w:t>
            </w:r>
            <w:r w:rsidR="00B302C9">
              <w:t>2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CA79C37" w14:textId="021B7948" w:rsidR="00F265BF" w:rsidRPr="00160495" w:rsidRDefault="00B302C9" w:rsidP="00453E3C">
            <w:r>
              <w:t>07</w:t>
            </w:r>
            <w:r w:rsidR="00F265BF" w:rsidRPr="00160495">
              <w:t>/</w:t>
            </w:r>
            <w:r>
              <w:t>09</w:t>
            </w:r>
            <w:r w:rsidR="00F265BF" w:rsidRPr="00160495">
              <w:t>/20</w:t>
            </w:r>
            <w:r>
              <w:t>20</w:t>
            </w:r>
          </w:p>
        </w:tc>
      </w:tr>
    </w:tbl>
    <w:p w14:paraId="002E1766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0376171"/>
      <w:r w:rsidRPr="00160495">
        <w:lastRenderedPageBreak/>
        <w:t>Índ</w:t>
      </w:r>
      <w:r w:rsidR="007B26A2" w:rsidRPr="00160495">
        <w:t>ex</w:t>
      </w:r>
      <w:bookmarkEnd w:id="2"/>
    </w:p>
    <w:p w14:paraId="1C8D207B" w14:textId="32F4B12C" w:rsidR="00F36C93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begin"/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instrText xml:space="preserve"> TOC \o "1-3" \h \z </w:instrText>
      </w: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separate"/>
      </w:r>
      <w:hyperlink w:anchor="_Toc50376170" w:history="1">
        <w:r w:rsidR="00F36C93" w:rsidRPr="006D0628">
          <w:rPr>
            <w:rStyle w:val="Hipervnculo"/>
          </w:rPr>
          <w:t>Control de Versions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_Toc50376170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2</w:t>
        </w:r>
        <w:r w:rsidR="00F36C93">
          <w:rPr>
            <w:webHidden/>
          </w:rPr>
          <w:fldChar w:fldCharType="end"/>
        </w:r>
      </w:hyperlink>
    </w:p>
    <w:p w14:paraId="6D23D32A" w14:textId="2FF6701F" w:rsidR="00F36C93" w:rsidRDefault="00642552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0376171" w:history="1">
        <w:r w:rsidR="00F36C93" w:rsidRPr="006D0628">
          <w:rPr>
            <w:rStyle w:val="Hipervnculo"/>
          </w:rPr>
          <w:t>Índex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_Toc50376171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3</w:t>
        </w:r>
        <w:r w:rsidR="00F36C93">
          <w:rPr>
            <w:webHidden/>
          </w:rPr>
          <w:fldChar w:fldCharType="end"/>
        </w:r>
      </w:hyperlink>
    </w:p>
    <w:p w14:paraId="1268F336" w14:textId="2C07104B" w:rsidR="00F36C93" w:rsidRDefault="00642552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val="es-ES" w:eastAsia="es-ES"/>
        </w:rPr>
      </w:pPr>
      <w:hyperlink w:anchor="_Toc50376172" w:history="1">
        <w:r w:rsidR="00F36C93" w:rsidRPr="006D0628">
          <w:rPr>
            <w:rStyle w:val="Hipervnculo"/>
          </w:rPr>
          <w:t>1</w:t>
        </w:r>
        <w:r w:rsidR="00F36C93">
          <w:rPr>
            <w:rFonts w:asciiTheme="minorHAnsi" w:eastAsiaTheme="minorEastAsia" w:hAnsiTheme="minorHAnsi" w:cstheme="minorBidi"/>
            <w:bCs w:val="0"/>
            <w:caps w:val="0"/>
            <w:sz w:val="22"/>
            <w:lang w:val="es-ES" w:eastAsia="es-ES"/>
          </w:rPr>
          <w:tab/>
        </w:r>
        <w:r w:rsidR="00F36C93" w:rsidRPr="006D0628">
          <w:rPr>
            <w:rStyle w:val="Hipervnculo"/>
          </w:rPr>
          <w:t>Entrega #1 – Introducció A XML</w:t>
        </w:r>
        <w:r w:rsidR="00F36C93">
          <w:rPr>
            <w:webHidden/>
          </w:rPr>
          <w:tab/>
        </w:r>
        <w:r w:rsidR="00F36C93">
          <w:rPr>
            <w:webHidden/>
          </w:rPr>
          <w:fldChar w:fldCharType="begin"/>
        </w:r>
        <w:r w:rsidR="00F36C93">
          <w:rPr>
            <w:webHidden/>
          </w:rPr>
          <w:instrText xml:space="preserve"> PAGEREF _Toc50376172 \h </w:instrText>
        </w:r>
        <w:r w:rsidR="00F36C93">
          <w:rPr>
            <w:webHidden/>
          </w:rPr>
        </w:r>
        <w:r w:rsidR="00F36C93">
          <w:rPr>
            <w:webHidden/>
          </w:rPr>
          <w:fldChar w:fldCharType="separate"/>
        </w:r>
        <w:r w:rsidR="00F36C93">
          <w:rPr>
            <w:webHidden/>
          </w:rPr>
          <w:t>4</w:t>
        </w:r>
        <w:r w:rsidR="00F36C93">
          <w:rPr>
            <w:webHidden/>
          </w:rPr>
          <w:fldChar w:fldCharType="end"/>
        </w:r>
      </w:hyperlink>
    </w:p>
    <w:p w14:paraId="5F472952" w14:textId="18FE90DA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3" w:history="1">
        <w:r w:rsidR="00F36C93" w:rsidRPr="006D0628">
          <w:rPr>
            <w:rStyle w:val="Hipervnculo"/>
            <w:noProof/>
          </w:rPr>
          <w:t>1.1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1 – Ciutats Del Món (1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_Toc50376173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4</w:t>
        </w:r>
        <w:r w:rsidR="00F36C93">
          <w:rPr>
            <w:noProof/>
            <w:webHidden/>
          </w:rPr>
          <w:fldChar w:fldCharType="end"/>
        </w:r>
      </w:hyperlink>
    </w:p>
    <w:p w14:paraId="48090C4D" w14:textId="69A6096B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4" w:history="1">
        <w:r w:rsidR="00F36C93" w:rsidRPr="006D0628">
          <w:rPr>
            <w:rStyle w:val="Hipervnculo"/>
            <w:noProof/>
          </w:rPr>
          <w:t>1.2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2 – Predicció Meteorològica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_Toc50376174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4</w:t>
        </w:r>
        <w:r w:rsidR="00F36C93">
          <w:rPr>
            <w:noProof/>
            <w:webHidden/>
          </w:rPr>
          <w:fldChar w:fldCharType="end"/>
        </w:r>
      </w:hyperlink>
    </w:p>
    <w:p w14:paraId="1E29B3D3" w14:textId="46A0FD3D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5" w:history="1">
        <w:r w:rsidR="00F36C93" w:rsidRPr="006D0628">
          <w:rPr>
            <w:rStyle w:val="Hipervnculo"/>
            <w:noProof/>
          </w:rPr>
          <w:t>1.3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3 – Factura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_Toc50376175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5</w:t>
        </w:r>
        <w:r w:rsidR="00F36C93">
          <w:rPr>
            <w:noProof/>
            <w:webHidden/>
          </w:rPr>
          <w:fldChar w:fldCharType="end"/>
        </w:r>
      </w:hyperlink>
    </w:p>
    <w:p w14:paraId="40E474ED" w14:textId="06C5DDF8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6" w:history="1">
        <w:r w:rsidR="00F36C93" w:rsidRPr="006D0628">
          <w:rPr>
            <w:rStyle w:val="Hipervnculo"/>
            <w:noProof/>
          </w:rPr>
          <w:t>1.4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4 – Préstec Biblioteca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_Toc50376176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6</w:t>
        </w:r>
        <w:r w:rsidR="00F36C93">
          <w:rPr>
            <w:noProof/>
            <w:webHidden/>
          </w:rPr>
          <w:fldChar w:fldCharType="end"/>
        </w:r>
      </w:hyperlink>
    </w:p>
    <w:p w14:paraId="176688AF" w14:textId="631E9F79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7" w:history="1">
        <w:r w:rsidR="00F36C93" w:rsidRPr="006D0628">
          <w:rPr>
            <w:rStyle w:val="Hipervnculo"/>
            <w:noProof/>
          </w:rPr>
          <w:t>1.5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5 – Estil Articles (1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_Toc50376177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7</w:t>
        </w:r>
        <w:r w:rsidR="00F36C93">
          <w:rPr>
            <w:noProof/>
            <w:webHidden/>
          </w:rPr>
          <w:fldChar w:fldCharType="end"/>
        </w:r>
      </w:hyperlink>
    </w:p>
    <w:p w14:paraId="53965A38" w14:textId="2F91F2E5" w:rsidR="00F36C93" w:rsidRDefault="00642552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val="es-ES" w:eastAsia="es-ES"/>
        </w:rPr>
      </w:pPr>
      <w:hyperlink w:anchor="_Toc50376178" w:history="1">
        <w:r w:rsidR="00F36C93" w:rsidRPr="006D0628">
          <w:rPr>
            <w:rStyle w:val="Hipervnculo"/>
            <w:noProof/>
          </w:rPr>
          <w:t>1.6</w:t>
        </w:r>
        <w:r w:rsidR="00F36C93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val="es-ES" w:eastAsia="es-ES"/>
          </w:rPr>
          <w:tab/>
        </w:r>
        <w:r w:rsidR="00F36C93" w:rsidRPr="006D0628">
          <w:rPr>
            <w:rStyle w:val="Hipervnculo"/>
            <w:noProof/>
          </w:rPr>
          <w:t>Exercici 6 – Previsió Meteorològica Actualitzada (2 Punts)</w:t>
        </w:r>
        <w:r w:rsidR="00F36C93">
          <w:rPr>
            <w:noProof/>
            <w:webHidden/>
          </w:rPr>
          <w:tab/>
        </w:r>
        <w:r w:rsidR="00F36C93">
          <w:rPr>
            <w:noProof/>
            <w:webHidden/>
          </w:rPr>
          <w:fldChar w:fldCharType="begin"/>
        </w:r>
        <w:r w:rsidR="00F36C93">
          <w:rPr>
            <w:noProof/>
            <w:webHidden/>
          </w:rPr>
          <w:instrText xml:space="preserve"> PAGEREF _Toc50376178 \h </w:instrText>
        </w:r>
        <w:r w:rsidR="00F36C93">
          <w:rPr>
            <w:noProof/>
            <w:webHidden/>
          </w:rPr>
        </w:r>
        <w:r w:rsidR="00F36C93">
          <w:rPr>
            <w:noProof/>
            <w:webHidden/>
          </w:rPr>
          <w:fldChar w:fldCharType="separate"/>
        </w:r>
        <w:r w:rsidR="00F36C93">
          <w:rPr>
            <w:noProof/>
            <w:webHidden/>
          </w:rPr>
          <w:t>8</w:t>
        </w:r>
        <w:r w:rsidR="00F36C93">
          <w:rPr>
            <w:noProof/>
            <w:webHidden/>
          </w:rPr>
          <w:fldChar w:fldCharType="end"/>
        </w:r>
      </w:hyperlink>
    </w:p>
    <w:p w14:paraId="002E176D" w14:textId="4A0FFC79" w:rsidR="003114B6" w:rsidRPr="00160495" w:rsidRDefault="003114B6" w:rsidP="00987B1E">
      <w:pPr>
        <w:pStyle w:val="TDC1"/>
        <w:tabs>
          <w:tab w:val="left" w:pos="440"/>
          <w:tab w:val="right" w:leader="dot" w:pos="9347"/>
        </w:tabs>
        <w:spacing w:line="240" w:lineRule="auto"/>
        <w:rPr>
          <w:rFonts w:asciiTheme="minorHAnsi" w:hAnsiTheme="minorHAnsi"/>
          <w:noProof w:val="0"/>
        </w:rPr>
      </w:pPr>
      <w:r w:rsidRPr="00987B1E">
        <w:rPr>
          <w:rFonts w:asciiTheme="minorHAnsi" w:hAnsiTheme="minorHAnsi" w:cstheme="minorHAnsi"/>
          <w:noProof w:val="0"/>
          <w:sz w:val="18"/>
          <w:szCs w:val="1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002E176E" w14:textId="636698DA" w:rsidR="009B25E2" w:rsidRPr="00160495" w:rsidRDefault="007C150A" w:rsidP="003B3315">
      <w:pPr>
        <w:pStyle w:val="Ttulo1"/>
      </w:pPr>
      <w:bookmarkStart w:id="7" w:name="_Toc50376172"/>
      <w:bookmarkEnd w:id="3"/>
      <w:bookmarkEnd w:id="4"/>
      <w:bookmarkEnd w:id="5"/>
      <w:bookmarkEnd w:id="6"/>
      <w:r>
        <w:lastRenderedPageBreak/>
        <w:t>Entrega</w:t>
      </w:r>
      <w:r w:rsidR="00CD2DE2" w:rsidRPr="00160495">
        <w:t xml:space="preserve"> #1</w:t>
      </w:r>
      <w:r w:rsidR="001C04A5">
        <w:t xml:space="preserve"> </w:t>
      </w:r>
      <w:r w:rsidR="009F4D6C">
        <w:t>–</w:t>
      </w:r>
      <w:r w:rsidR="001C04A5">
        <w:t xml:space="preserve"> </w:t>
      </w:r>
      <w:r w:rsidR="004C7FED">
        <w:t xml:space="preserve">Introducció </w:t>
      </w:r>
      <w:r w:rsidR="00C63EAF">
        <w:t>A</w:t>
      </w:r>
      <w:r w:rsidR="004C7FED">
        <w:t xml:space="preserve"> XML</w:t>
      </w:r>
      <w:bookmarkEnd w:id="7"/>
    </w:p>
    <w:p w14:paraId="002E176F" w14:textId="5C987873" w:rsidR="00891991" w:rsidRPr="00891991" w:rsidRDefault="0062241D" w:rsidP="00891991">
      <w:r>
        <w:t>En aquest</w:t>
      </w:r>
      <w:r w:rsidR="004C7FED">
        <w:t>a primera entrega pr</w:t>
      </w:r>
      <w:r w:rsidR="007C150A">
        <w:t>acticarem tots els conceptes vistos a les sessions de teoria referents a l’estructura, organització i format dels documents XML</w:t>
      </w:r>
      <w:r w:rsidR="00D46799">
        <w:t>.</w:t>
      </w:r>
    </w:p>
    <w:p w14:paraId="002E1770" w14:textId="2B5EE193" w:rsidR="00CA1AE9" w:rsidRPr="00BD2EAB" w:rsidRDefault="00CA1AE9" w:rsidP="00CA1AE9">
      <w:pPr>
        <w:pStyle w:val="Ttulo2"/>
        <w:shd w:val="clear" w:color="auto" w:fill="D9D9D9" w:themeFill="background1" w:themeFillShade="D9"/>
        <w:rPr>
          <w:highlight w:val="green"/>
        </w:rPr>
      </w:pPr>
      <w:bookmarkStart w:id="8" w:name="_Toc50376173"/>
      <w:r w:rsidRPr="00BD2EAB">
        <w:rPr>
          <w:highlight w:val="green"/>
        </w:rPr>
        <w:t xml:space="preserve">Exercici </w:t>
      </w:r>
      <w:r w:rsidR="00891991" w:rsidRPr="00BD2EAB">
        <w:rPr>
          <w:highlight w:val="green"/>
        </w:rPr>
        <w:t>1</w:t>
      </w:r>
      <w:r w:rsidR="00947EB4" w:rsidRPr="00BD2EAB">
        <w:rPr>
          <w:highlight w:val="green"/>
        </w:rPr>
        <w:t xml:space="preserve"> </w:t>
      </w:r>
      <w:r w:rsidR="00F261C2" w:rsidRPr="00BD2EAB">
        <w:rPr>
          <w:highlight w:val="green"/>
        </w:rPr>
        <w:t xml:space="preserve">– </w:t>
      </w:r>
      <w:r w:rsidR="001631AD" w:rsidRPr="00BD2EAB">
        <w:rPr>
          <w:highlight w:val="green"/>
        </w:rPr>
        <w:t>Ciutats</w:t>
      </w:r>
      <w:r w:rsidR="00C75FCA" w:rsidRPr="00BD2EAB">
        <w:rPr>
          <w:highlight w:val="green"/>
        </w:rPr>
        <w:t xml:space="preserve"> Del Món</w:t>
      </w:r>
      <w:r w:rsidR="00891991" w:rsidRPr="00BD2EAB">
        <w:rPr>
          <w:highlight w:val="green"/>
        </w:rPr>
        <w:t xml:space="preserve"> (</w:t>
      </w:r>
      <w:r w:rsidR="00F36C93" w:rsidRPr="00BD2EAB">
        <w:rPr>
          <w:highlight w:val="green"/>
        </w:rPr>
        <w:t>1</w:t>
      </w:r>
      <w:r w:rsidR="00891991" w:rsidRPr="00BD2EAB">
        <w:rPr>
          <w:highlight w:val="green"/>
        </w:rPr>
        <w:t xml:space="preserve"> Punts)</w:t>
      </w:r>
      <w:bookmarkEnd w:id="8"/>
    </w:p>
    <w:p w14:paraId="002E1772" w14:textId="48E29223" w:rsidR="00C63EAF" w:rsidRDefault="001631AD" w:rsidP="00C63EAF">
      <w:pPr>
        <w:shd w:val="clear" w:color="auto" w:fill="D9D9D9" w:themeFill="background1" w:themeFillShade="D9"/>
      </w:pPr>
      <w:r>
        <w:t>Escriviu un document XML que emmagatzemi adequadament la següent informació:</w:t>
      </w:r>
    </w:p>
    <w:p w14:paraId="26CBC950" w14:textId="1075F4ED" w:rsidR="00FC4504" w:rsidRPr="006D7A50" w:rsidRDefault="00050CA3" w:rsidP="00FC4504">
      <w:pPr>
        <w:shd w:val="clear" w:color="auto" w:fill="D9D9D9" w:themeFill="background1" w:themeFillShade="D9"/>
        <w:rPr>
          <w:b/>
          <w:bCs/>
          <w:u w:val="single"/>
        </w:rPr>
      </w:pPr>
      <w:r w:rsidRPr="006D7A50">
        <w:rPr>
          <w:b/>
          <w:bCs/>
          <w:u w:val="single"/>
        </w:rPr>
        <w:t>Ciutats</w:t>
      </w:r>
    </w:p>
    <w:p w14:paraId="1841F3EE" w14:textId="5820EE12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="00C75FCA">
        <w:t>Madrid</w:t>
      </w:r>
    </w:p>
    <w:p w14:paraId="0B8675DE" w14:textId="31C94158" w:rsidR="00264E34" w:rsidRDefault="00264E34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País:</w:t>
      </w:r>
      <w:r>
        <w:t xml:space="preserve"> Espa</w:t>
      </w:r>
      <w:r w:rsidR="006D7A50">
        <w:t>ñ</w:t>
      </w:r>
      <w:r>
        <w:t>a</w:t>
      </w:r>
    </w:p>
    <w:p w14:paraId="329F7E6E" w14:textId="055ADF25" w:rsidR="00264E34" w:rsidRDefault="00264E34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Continent:</w:t>
      </w:r>
      <w:r>
        <w:t xml:space="preserve"> </w:t>
      </w:r>
      <w:r w:rsidR="006D7A50">
        <w:t>Europa</w:t>
      </w:r>
    </w:p>
    <w:p w14:paraId="57C7CE8A" w14:textId="0EBD7084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="00264E34">
        <w:t>Wuhan</w:t>
      </w:r>
    </w:p>
    <w:p w14:paraId="149224D7" w14:textId="2F59CC43" w:rsidR="00264E34" w:rsidRDefault="006D7A50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 xml:space="preserve">País: </w:t>
      </w:r>
      <w:r w:rsidRPr="006D7A50">
        <w:t>Xina</w:t>
      </w:r>
    </w:p>
    <w:p w14:paraId="22FDFFBB" w14:textId="53C381C5" w:rsidR="006D7A50" w:rsidRDefault="006D7A50" w:rsidP="00264E34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 xml:space="preserve">Continent: </w:t>
      </w:r>
      <w:r w:rsidR="00C75FCA">
        <w:t>À</w:t>
      </w:r>
      <w:r w:rsidR="00D6579E" w:rsidRPr="00D6579E">
        <w:t>sia</w:t>
      </w:r>
    </w:p>
    <w:p w14:paraId="274B5F8C" w14:textId="7764ED2C" w:rsidR="00050CA3" w:rsidRDefault="00050CA3" w:rsidP="00050CA3">
      <w:pPr>
        <w:pStyle w:val="Prrafodelista"/>
        <w:numPr>
          <w:ilvl w:val="0"/>
          <w:numId w:val="17"/>
        </w:numPr>
        <w:shd w:val="clear" w:color="auto" w:fill="D9D9D9" w:themeFill="background1" w:themeFillShade="D9"/>
      </w:pPr>
      <w:r w:rsidRPr="00050CA3">
        <w:rPr>
          <w:b/>
          <w:bCs/>
        </w:rPr>
        <w:t>Nom:</w:t>
      </w:r>
      <w:r>
        <w:t xml:space="preserve"> </w:t>
      </w:r>
      <w:r w:rsidRPr="00050CA3">
        <w:t>N</w:t>
      </w:r>
      <w:r w:rsidR="00015597">
        <w:t>ew York</w:t>
      </w:r>
    </w:p>
    <w:p w14:paraId="02D55DDA" w14:textId="799CFAF9" w:rsidR="00050CA3" w:rsidRDefault="00D6579E" w:rsidP="00D6579E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 w:rsidRPr="00D6579E">
        <w:rPr>
          <w:b/>
          <w:bCs/>
        </w:rPr>
        <w:t>País:</w:t>
      </w:r>
      <w:r>
        <w:t xml:space="preserve"> EEUU</w:t>
      </w:r>
    </w:p>
    <w:p w14:paraId="165529C8" w14:textId="0098C24A" w:rsidR="00D6579E" w:rsidRPr="00050CA3" w:rsidRDefault="00D6579E" w:rsidP="00D6579E">
      <w:pPr>
        <w:pStyle w:val="Prrafodelista"/>
        <w:numPr>
          <w:ilvl w:val="1"/>
          <w:numId w:val="17"/>
        </w:numPr>
        <w:shd w:val="clear" w:color="auto" w:fill="D9D9D9" w:themeFill="background1" w:themeFillShade="D9"/>
      </w:pPr>
      <w:r>
        <w:rPr>
          <w:b/>
          <w:bCs/>
        </w:rPr>
        <w:t>Continent:</w:t>
      </w:r>
      <w:r>
        <w:t xml:space="preserve"> Amèrica</w:t>
      </w:r>
    </w:p>
    <w:p w14:paraId="0CD4E03E" w14:textId="77777777" w:rsidR="00D6579E" w:rsidRDefault="00D6579E" w:rsidP="00CA1AE9">
      <w:pPr>
        <w:shd w:val="clear" w:color="auto" w:fill="D9D9D9" w:themeFill="background1" w:themeFillShade="D9"/>
      </w:pPr>
    </w:p>
    <w:p w14:paraId="08F25B13" w14:textId="17C7C496" w:rsidR="00A74E88" w:rsidRPr="00160495" w:rsidRDefault="00D6579E" w:rsidP="00CA1AE9">
      <w:pPr>
        <w:shd w:val="clear" w:color="auto" w:fill="D9D9D9" w:themeFill="background1" w:themeFillShade="D9"/>
      </w:pPr>
      <w:r w:rsidRPr="00D6579E">
        <w:rPr>
          <w:b/>
          <w:bCs/>
          <w:u w:val="single"/>
        </w:rPr>
        <w:t>Nota:</w:t>
      </w:r>
      <w:r>
        <w:t xml:space="preserve"> el continent al que pertany un país s’ha de representar mitjançant un atribut, la resta de la informació no.</w:t>
      </w:r>
    </w:p>
    <w:p w14:paraId="002E1773" w14:textId="3F1C1155" w:rsidR="00CA1AE9" w:rsidRDefault="00CA1AE9" w:rsidP="00A05FDF"/>
    <w:p w14:paraId="4254FB17" w14:textId="1D71BF36" w:rsidR="00BD2EAB" w:rsidRPr="00BD2EAB" w:rsidRDefault="0039496A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="00BD2EAB"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513171D4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0E8AF00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"Europa"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98E7CCD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Madrid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A568A3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España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501D765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2B10EF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D98DCD3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Àsia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C5C471F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Wuhan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B213A24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Xina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4C054A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17CD293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CA742E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7BF1255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continent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Amèrica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82EFC0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New York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D8683E2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EEUU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pais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C7E66E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83F1BD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81BD21D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02E1774" w14:textId="2FC12DA5" w:rsidR="00CA1AE9" w:rsidRDefault="00CA1AE9" w:rsidP="008E70E4"/>
    <w:p w14:paraId="07183801" w14:textId="77777777" w:rsidR="00BD0499" w:rsidRPr="00160495" w:rsidRDefault="00BD0499" w:rsidP="008E70E4"/>
    <w:p w14:paraId="411B7C95" w14:textId="7FEED772" w:rsidR="00C75FCA" w:rsidRPr="00BD2EAB" w:rsidRDefault="00C75FCA" w:rsidP="00C75FCA">
      <w:pPr>
        <w:pStyle w:val="Ttulo2"/>
        <w:shd w:val="clear" w:color="auto" w:fill="D9D9D9" w:themeFill="background1" w:themeFillShade="D9"/>
        <w:rPr>
          <w:highlight w:val="green"/>
        </w:rPr>
      </w:pPr>
      <w:bookmarkStart w:id="9" w:name="_Toc50376174"/>
      <w:r w:rsidRPr="00BD2EAB">
        <w:rPr>
          <w:highlight w:val="green"/>
        </w:rPr>
        <w:t>Exercici 2 – Predicció Meteorològica (2 Punts)</w:t>
      </w:r>
      <w:bookmarkEnd w:id="9"/>
    </w:p>
    <w:p w14:paraId="3F8FD5F2" w14:textId="11A6BF56" w:rsidR="009F1C70" w:rsidRDefault="009F1C70" w:rsidP="009F1C70">
      <w:pPr>
        <w:shd w:val="clear" w:color="auto" w:fill="D9D9D9" w:themeFill="background1" w:themeFillShade="D9"/>
      </w:pPr>
      <w:r>
        <w:t>Escriviu un document XML que emmagatzemi adequadament la següent informació</w:t>
      </w:r>
      <w:r w:rsidR="0047575D">
        <w:t xml:space="preserve"> sobre la predicció meteorològica de Reus per al dia 30 de setembre de 2012</w:t>
      </w:r>
      <w:r>
        <w:t>:</w:t>
      </w:r>
    </w:p>
    <w:p w14:paraId="5E29BE0C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Probabilitat de precipitació: 55%</w:t>
      </w:r>
    </w:p>
    <w:p w14:paraId="026CBE1C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Estat del cel: Intervals nuvolosos</w:t>
      </w:r>
    </w:p>
    <w:p w14:paraId="20C5F34B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Direcció del vent: Sud-oest </w:t>
      </w:r>
    </w:p>
    <w:p w14:paraId="651343C9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Velocitat del vent: 10 Km/h</w:t>
      </w:r>
    </w:p>
    <w:p w14:paraId="2F1C6810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Temperatura màxima: 21ºC </w:t>
      </w:r>
    </w:p>
    <w:p w14:paraId="6FD0F2D2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Temperatura mínima: 10ºC </w:t>
      </w:r>
    </w:p>
    <w:p w14:paraId="3E00474B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Sensació tèrmica màxima: 21ºC </w:t>
      </w:r>
    </w:p>
    <w:p w14:paraId="2BBBDC64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 xml:space="preserve">Sensació tèrmica mínima: 10ºC </w:t>
      </w:r>
    </w:p>
    <w:p w14:paraId="6102C17E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Humitat relativa màxima: 90%</w:t>
      </w:r>
    </w:p>
    <w:p w14:paraId="41C5DE75" w14:textId="77777777" w:rsidR="001E42DB" w:rsidRDefault="001E42DB" w:rsidP="001E42DB">
      <w:pPr>
        <w:shd w:val="clear" w:color="auto" w:fill="D9D9D9" w:themeFill="background1" w:themeFillShade="D9"/>
        <w:ind w:left="720"/>
      </w:pPr>
      <w:r>
        <w:t>Humitat relativa mínima: 50%</w:t>
      </w:r>
    </w:p>
    <w:p w14:paraId="3EA348B1" w14:textId="5EF4069E" w:rsidR="00C75FCA" w:rsidRDefault="001E42DB" w:rsidP="001E42DB">
      <w:pPr>
        <w:shd w:val="clear" w:color="auto" w:fill="D9D9D9" w:themeFill="background1" w:themeFillShade="D9"/>
        <w:ind w:left="720"/>
      </w:pPr>
      <w:r>
        <w:t>Índex Ultraviolat màxim: 3</w:t>
      </w:r>
    </w:p>
    <w:p w14:paraId="19289375" w14:textId="00BADFF4" w:rsidR="00C75FCA" w:rsidRDefault="00C75FCA" w:rsidP="00C75FCA">
      <w:pPr>
        <w:shd w:val="clear" w:color="auto" w:fill="D9D9D9" w:themeFill="background1" w:themeFillShade="D9"/>
      </w:pPr>
      <w:r w:rsidRPr="00D6579E">
        <w:rPr>
          <w:b/>
          <w:bCs/>
          <w:u w:val="single"/>
        </w:rPr>
        <w:t>Nota:</w:t>
      </w:r>
      <w:r>
        <w:t xml:space="preserve"> </w:t>
      </w:r>
      <w:r w:rsidR="001E42DB">
        <w:t>Els números han de tractar-se com a números i la informació de les unitats h</w:t>
      </w:r>
      <w:r w:rsidR="00E96BA5">
        <w:t>a d’aparèixer dins el XML com a atributs.</w:t>
      </w:r>
    </w:p>
    <w:p w14:paraId="1C2E549B" w14:textId="3870844B" w:rsidR="00E96BA5" w:rsidRDefault="00E96BA5" w:rsidP="00C75FCA">
      <w:pPr>
        <w:shd w:val="clear" w:color="auto" w:fill="D9D9D9" w:themeFill="background1" w:themeFillShade="D9"/>
      </w:pPr>
    </w:p>
    <w:p w14:paraId="4F900940" w14:textId="55466E2A" w:rsidR="00E96BA5" w:rsidRDefault="00E96BA5" w:rsidP="00C75FCA">
      <w:pPr>
        <w:shd w:val="clear" w:color="auto" w:fill="D9D9D9" w:themeFill="background1" w:themeFillShade="D9"/>
      </w:pPr>
      <w:r>
        <w:t>L’esquelet XML cal que sigui el següent:</w:t>
      </w:r>
    </w:p>
    <w:p w14:paraId="6E3AB86E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5DC24CD2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0209EDAF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51EFFA6F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7E676670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meteo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5FD1E008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ciutat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118C6ACD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lastRenderedPageBreak/>
        <w:t>    </w:t>
      </w:r>
    </w:p>
    <w:p w14:paraId="52E9F06C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ciutat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73B930AE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meteo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228D6E10" w14:textId="77777777" w:rsidR="00D17484" w:rsidRPr="00D17484" w:rsidRDefault="00D17484" w:rsidP="00D17484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7A760E57" w14:textId="77777777" w:rsidR="00E96BA5" w:rsidRPr="00160495" w:rsidRDefault="00E96BA5" w:rsidP="00C75FCA">
      <w:pPr>
        <w:shd w:val="clear" w:color="auto" w:fill="D9D9D9" w:themeFill="background1" w:themeFillShade="D9"/>
      </w:pPr>
    </w:p>
    <w:p w14:paraId="44ADAB39" w14:textId="77777777" w:rsidR="00C75FCA" w:rsidRDefault="00C75FCA" w:rsidP="00C75FCA"/>
    <w:p w14:paraId="740A7874" w14:textId="402555A3" w:rsidR="00BD2EAB" w:rsidRPr="00BD2EAB" w:rsidRDefault="00C75FCA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="00BD2EAB"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50BBE07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meteo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2A02068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"Reus"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data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"2012-09-30"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4081F6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precipitació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55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precipitació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6AA9D2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cel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Intervals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nuvolosos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cel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A5B7AA4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vent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27CDC7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direccio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Sud-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oest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direccio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B238B7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velocitat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"Km/h"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10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velocitat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DA9345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vent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F49894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temperatura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3235D6D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max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ºC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21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max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EC3FE2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min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ºC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10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min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FF9288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sensacio_max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ºC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21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sensacio_max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494BCA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sensacio_min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ºC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10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sensacio_min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9162504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temperatura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196D5D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humitat_relativa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2961BE2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max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90%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max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3B855D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min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50%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min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1C2DD6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humitat_relativa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BB5BAD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precipitació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index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3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precipitació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5CE6FBF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ciutat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58E7AA1" w14:textId="593A06FD" w:rsidR="00C75FCA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meteo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B12F3B1" w14:textId="47292BD8" w:rsidR="00C75FCA" w:rsidRDefault="00C75FCA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0B60526F" w14:textId="6EB5F4C2" w:rsidR="00BD0499" w:rsidRPr="00BD2EAB" w:rsidRDefault="00BD0499" w:rsidP="00BD0499">
      <w:pPr>
        <w:pStyle w:val="Ttulo2"/>
        <w:shd w:val="clear" w:color="auto" w:fill="D9D9D9" w:themeFill="background1" w:themeFillShade="D9"/>
        <w:rPr>
          <w:highlight w:val="green"/>
        </w:rPr>
      </w:pPr>
      <w:bookmarkStart w:id="10" w:name="_Toc50376175"/>
      <w:r w:rsidRPr="00BD2EAB">
        <w:rPr>
          <w:highlight w:val="green"/>
        </w:rPr>
        <w:t xml:space="preserve">Exercici </w:t>
      </w:r>
      <w:r w:rsidR="00A92F13" w:rsidRPr="00BD2EAB">
        <w:rPr>
          <w:highlight w:val="green"/>
        </w:rPr>
        <w:t>3</w:t>
      </w:r>
      <w:r w:rsidRPr="00BD2EAB">
        <w:rPr>
          <w:highlight w:val="green"/>
        </w:rPr>
        <w:t xml:space="preserve"> – </w:t>
      </w:r>
      <w:r w:rsidR="00A92F13" w:rsidRPr="00BD2EAB">
        <w:rPr>
          <w:highlight w:val="green"/>
        </w:rPr>
        <w:t>Factura</w:t>
      </w:r>
      <w:r w:rsidRPr="00BD2EAB">
        <w:rPr>
          <w:highlight w:val="green"/>
        </w:rPr>
        <w:t xml:space="preserve"> (2 Punts)</w:t>
      </w:r>
      <w:bookmarkEnd w:id="10"/>
    </w:p>
    <w:p w14:paraId="40B87AF2" w14:textId="77777777" w:rsidR="007C0F88" w:rsidRDefault="007C0F88" w:rsidP="007C0F88">
      <w:pPr>
        <w:shd w:val="clear" w:color="auto" w:fill="D9D9D9" w:themeFill="background1" w:themeFillShade="D9"/>
      </w:pPr>
      <w:r>
        <w:t>Volem estructurar la informació que genera un procés de facturació d'una empresa en un fitxer XML. Per a això hem de tenir en compte els següents aspectes:</w:t>
      </w:r>
    </w:p>
    <w:p w14:paraId="00515CE0" w14:textId="77777777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Cada factura té un codi. </w:t>
      </w:r>
    </w:p>
    <w:p w14:paraId="4C64B160" w14:textId="5EDAC1F4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La factura necessita </w:t>
      </w:r>
      <w:r w:rsidR="00BF46E8">
        <w:t>una</w:t>
      </w:r>
      <w:r>
        <w:t xml:space="preserve"> data d'emissió.</w:t>
      </w:r>
    </w:p>
    <w:p w14:paraId="4DF58BF6" w14:textId="15FBB93E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 xml:space="preserve">En la factura </w:t>
      </w:r>
      <w:r w:rsidR="00BF46E8">
        <w:t>han d’aparèixer</w:t>
      </w:r>
      <w:r>
        <w:t xml:space="preserve"> les dades del client (</w:t>
      </w:r>
      <w:proofErr w:type="spellStart"/>
      <w:r>
        <w:t>dni</w:t>
      </w:r>
      <w:proofErr w:type="spellEnd"/>
      <w:r>
        <w:t>, nom, adreça, codi postal, població).</w:t>
      </w:r>
    </w:p>
    <w:p w14:paraId="60074DA8" w14:textId="1D281A02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>De cada producte que s'ha comprat ha d'aparèixer la quantitat de productes comprats, la denominació i el preu unitari</w:t>
      </w:r>
      <w:r w:rsidR="00BF46E8">
        <w:t>.</w:t>
      </w:r>
    </w:p>
    <w:p w14:paraId="133B1873" w14:textId="06CEB0FB" w:rsidR="007C0F88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lastRenderedPageBreak/>
        <w:t xml:space="preserve">S'ha de </w:t>
      </w:r>
      <w:r w:rsidR="0074485F">
        <w:t>desar</w:t>
      </w:r>
      <w:r>
        <w:t xml:space="preserve"> l'IVA de cada producte. </w:t>
      </w:r>
    </w:p>
    <w:p w14:paraId="562049F2" w14:textId="374B6520" w:rsidR="00BD0499" w:rsidRDefault="007C0F88" w:rsidP="007C0F88">
      <w:pPr>
        <w:pStyle w:val="Prrafodelista"/>
        <w:numPr>
          <w:ilvl w:val="0"/>
          <w:numId w:val="18"/>
        </w:numPr>
        <w:shd w:val="clear" w:color="auto" w:fill="D9D9D9" w:themeFill="background1" w:themeFillShade="D9"/>
      </w:pPr>
      <w:r>
        <w:t>Si és necessari, s'indica un descompte a l'import total de la factura.</w:t>
      </w:r>
    </w:p>
    <w:p w14:paraId="0F73ABFA" w14:textId="77777777" w:rsidR="00E53B80" w:rsidRDefault="00E53B80" w:rsidP="0074485F">
      <w:pPr>
        <w:shd w:val="clear" w:color="auto" w:fill="D9D9D9" w:themeFill="background1" w:themeFillShade="D9"/>
      </w:pPr>
    </w:p>
    <w:p w14:paraId="6273418F" w14:textId="0CBE3F80" w:rsidR="0074485F" w:rsidRDefault="00E53B80" w:rsidP="0074485F">
      <w:pPr>
        <w:shd w:val="clear" w:color="auto" w:fill="D9D9D9" w:themeFill="background1" w:themeFillShade="D9"/>
      </w:pPr>
      <w:r>
        <w:t>Escriviu un document XML d’exemple que presenti l’estructura demanda.</w:t>
      </w:r>
    </w:p>
    <w:p w14:paraId="2C1440F1" w14:textId="77777777" w:rsidR="00E53B80" w:rsidRDefault="00E53B80" w:rsidP="0074485F">
      <w:pPr>
        <w:shd w:val="clear" w:color="auto" w:fill="D9D9D9" w:themeFill="background1" w:themeFillShade="D9"/>
      </w:pPr>
    </w:p>
    <w:p w14:paraId="593A1871" w14:textId="77777777" w:rsidR="0074485F" w:rsidRDefault="0074485F" w:rsidP="0074485F">
      <w:pPr>
        <w:shd w:val="clear" w:color="auto" w:fill="D9D9D9" w:themeFill="background1" w:themeFillShade="D9"/>
      </w:pPr>
      <w:r>
        <w:t>L’esquelet XML cal que sigui el següent:</w:t>
      </w:r>
    </w:p>
    <w:p w14:paraId="24C882C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3B4D594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21666B29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7129B51F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68164D10" w14:textId="6CAE6F4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="004322B2" w:rsidRP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facturacio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3A9740BF" w14:textId="72B1D783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 w:rsid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579BA25F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</w:p>
    <w:p w14:paraId="08B0FF31" w14:textId="07297D00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  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093AA4C4" w14:textId="1DDD03EC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 w:rsidR="004322B2" w:rsidRPr="004322B2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facturacio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29CF9BE4" w14:textId="77777777" w:rsidR="0074485F" w:rsidRPr="00D17484" w:rsidRDefault="0074485F" w:rsidP="0074485F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120D8791" w14:textId="77777777" w:rsidR="0074485F" w:rsidRPr="00160495" w:rsidRDefault="0074485F" w:rsidP="0074485F">
      <w:pPr>
        <w:shd w:val="clear" w:color="auto" w:fill="D9D9D9" w:themeFill="background1" w:themeFillShade="D9"/>
      </w:pPr>
    </w:p>
    <w:p w14:paraId="4E961C79" w14:textId="77777777" w:rsidR="004322B2" w:rsidRDefault="004322B2" w:rsidP="004322B2"/>
    <w:p w14:paraId="1B12CDE3" w14:textId="77777777" w:rsidR="00BD2EAB" w:rsidRPr="00BD2EAB" w:rsidRDefault="004322B2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="00BD2EAB"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3B71330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facturacio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0BFDB9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factura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codi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data_emisio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B587C09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dni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dni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C9B3DF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AA5D440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adreca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adreca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6CC5DB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codi_postal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codi_postal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33ED60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poblacio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poblacio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826690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productes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498BDC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producte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2B5AC5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iva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iva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EA1B47D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denominacio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denominacio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C95F74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quantitat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quantitat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03D2149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"€"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432BEF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descompte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"%"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0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descompte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9D4F495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producte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9B7AC5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productes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65BE9B0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factura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F20DB7B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facturacio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FCF1F2D" w14:textId="1A90CFA8" w:rsidR="004322B2" w:rsidRPr="00160495" w:rsidRDefault="004322B2" w:rsidP="004322B2"/>
    <w:p w14:paraId="1183E120" w14:textId="77EBFDA7" w:rsidR="00BD0499" w:rsidRDefault="00BD0499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2C5B9FD" w14:textId="05ABD798" w:rsidR="004322B2" w:rsidRPr="00BD2EAB" w:rsidRDefault="004322B2" w:rsidP="004322B2">
      <w:pPr>
        <w:pStyle w:val="Ttulo2"/>
        <w:shd w:val="clear" w:color="auto" w:fill="D9D9D9" w:themeFill="background1" w:themeFillShade="D9"/>
        <w:rPr>
          <w:highlight w:val="green"/>
        </w:rPr>
      </w:pPr>
      <w:bookmarkStart w:id="11" w:name="_Toc50376176"/>
      <w:r w:rsidRPr="00BD2EAB">
        <w:rPr>
          <w:highlight w:val="green"/>
        </w:rPr>
        <w:t xml:space="preserve">Exercici </w:t>
      </w:r>
      <w:r w:rsidR="00680889" w:rsidRPr="00BD2EAB">
        <w:rPr>
          <w:highlight w:val="green"/>
        </w:rPr>
        <w:t>4</w:t>
      </w:r>
      <w:r w:rsidRPr="00BD2EAB">
        <w:rPr>
          <w:highlight w:val="green"/>
        </w:rPr>
        <w:t xml:space="preserve"> – </w:t>
      </w:r>
      <w:r w:rsidR="00680889" w:rsidRPr="00BD2EAB">
        <w:rPr>
          <w:highlight w:val="green"/>
        </w:rPr>
        <w:t>Préstec Biblioteca</w:t>
      </w:r>
      <w:r w:rsidRPr="00BD2EAB">
        <w:rPr>
          <w:highlight w:val="green"/>
        </w:rPr>
        <w:t xml:space="preserve"> (2 Punts)</w:t>
      </w:r>
      <w:bookmarkEnd w:id="11"/>
    </w:p>
    <w:p w14:paraId="721A1A3B" w14:textId="3279FA79" w:rsidR="0025358B" w:rsidRDefault="0025358B" w:rsidP="0025358B">
      <w:pPr>
        <w:shd w:val="clear" w:color="auto" w:fill="D9D9D9" w:themeFill="background1" w:themeFillShade="D9"/>
      </w:pPr>
      <w:r>
        <w:t xml:space="preserve">Es vol desar en un fitxer XML la informació generada pels préstecs de llibres en una biblioteca. Per a això </w:t>
      </w:r>
      <w:r w:rsidR="00245D03">
        <w:t>cal tenir</w:t>
      </w:r>
      <w:r>
        <w:t xml:space="preserve"> en compte els següents aspectes:</w:t>
      </w:r>
    </w:p>
    <w:p w14:paraId="6E6D4D9B" w14:textId="5789DB9F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 xml:space="preserve">De cada llibre </w:t>
      </w:r>
      <w:r w:rsidR="00245D03">
        <w:t>calen</w:t>
      </w:r>
      <w:r>
        <w:t xml:space="preserve"> diverses dades: codi ISBN, nom, editorial, any de publicació, autor.</w:t>
      </w:r>
    </w:p>
    <w:p w14:paraId="72471D08" w14:textId="77777777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 xml:space="preserve">De cada llibre podem tenir un o diversos exemplars. Cada exemplar es diferencia d'un altre per un codi numèric. </w:t>
      </w:r>
    </w:p>
    <w:p w14:paraId="2D31A123" w14:textId="77777777" w:rsidR="0025358B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>Es presten els exemplars, i de cada préstec cal indicar l'exemplar del llibre, el soci al que s'ha prestat i la data de préstec.</w:t>
      </w:r>
    </w:p>
    <w:p w14:paraId="1D3FD2F9" w14:textId="63FF7E79" w:rsidR="004322B2" w:rsidRDefault="0025358B" w:rsidP="00245D03">
      <w:pPr>
        <w:pStyle w:val="Prrafodelista"/>
        <w:numPr>
          <w:ilvl w:val="0"/>
          <w:numId w:val="19"/>
        </w:numPr>
        <w:shd w:val="clear" w:color="auto" w:fill="D9D9D9" w:themeFill="background1" w:themeFillShade="D9"/>
      </w:pPr>
      <w:r>
        <w:t>Del soci cal guardar DNI, nom i adreça.</w:t>
      </w:r>
    </w:p>
    <w:p w14:paraId="348D61F1" w14:textId="6B9EBD39" w:rsidR="004322B2" w:rsidRDefault="004322B2" w:rsidP="004322B2">
      <w:pPr>
        <w:shd w:val="clear" w:color="auto" w:fill="D9D9D9" w:themeFill="background1" w:themeFillShade="D9"/>
      </w:pPr>
    </w:p>
    <w:p w14:paraId="0F6EA069" w14:textId="77777777" w:rsidR="00E53B80" w:rsidRDefault="00E53B80" w:rsidP="00E53B80">
      <w:pPr>
        <w:shd w:val="clear" w:color="auto" w:fill="D9D9D9" w:themeFill="background1" w:themeFillShade="D9"/>
      </w:pPr>
      <w:r>
        <w:t>Escriviu un document XML d’exemple que presenti l’estructura demanda.</w:t>
      </w:r>
    </w:p>
    <w:p w14:paraId="43CE2440" w14:textId="77777777" w:rsidR="00E53B80" w:rsidRDefault="00E53B80" w:rsidP="004322B2">
      <w:pPr>
        <w:shd w:val="clear" w:color="auto" w:fill="D9D9D9" w:themeFill="background1" w:themeFillShade="D9"/>
      </w:pPr>
    </w:p>
    <w:p w14:paraId="37C98B52" w14:textId="77777777" w:rsidR="00A2334C" w:rsidRDefault="00A2334C" w:rsidP="00A2334C">
      <w:pPr>
        <w:shd w:val="clear" w:color="auto" w:fill="D9D9D9" w:themeFill="background1" w:themeFillShade="D9"/>
      </w:pPr>
      <w:r>
        <w:t>L’esquelet XML cal que sigui el següent:</w:t>
      </w:r>
    </w:p>
    <w:p w14:paraId="49F2949E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&lt;?</w:t>
      </w:r>
      <w:r w:rsidRPr="00D17484"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xml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version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"1.0"</w:t>
      </w:r>
      <w:r w:rsidRPr="00D17484">
        <w:rPr>
          <w:rFonts w:ascii="Consolas" w:hAnsi="Consolas"/>
          <w:noProof/>
          <w:color w:val="9CDCFE"/>
          <w:sz w:val="21"/>
          <w:szCs w:val="21"/>
          <w:lang w:val="es-ES" w:eastAsia="es-ES"/>
        </w:rPr>
        <w:t> encoding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=</w:t>
      </w:r>
      <w:r w:rsidRPr="00D17484">
        <w:rPr>
          <w:rFonts w:ascii="Consolas" w:hAnsi="Consolas"/>
          <w:noProof/>
          <w:color w:val="CE9178"/>
          <w:sz w:val="21"/>
          <w:szCs w:val="21"/>
          <w:lang w:val="es-ES" w:eastAsia="es-ES"/>
        </w:rPr>
        <w:t>"utf-8"</w:t>
      </w:r>
      <w:r w:rsidRPr="00D17484">
        <w:rPr>
          <w:rFonts w:ascii="Consolas" w:hAnsi="Consolas"/>
          <w:noProof/>
          <w:color w:val="D4D4D4"/>
          <w:sz w:val="21"/>
          <w:szCs w:val="21"/>
          <w:lang w:val="es-ES" w:eastAsia="es-ES"/>
        </w:rPr>
        <w:t> 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?&gt;</w:t>
      </w:r>
    </w:p>
    <w:p w14:paraId="7A3C4457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&lt;!--</w:t>
      </w:r>
    </w:p>
    <w:p w14:paraId="7516C0BA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L’estructura del XML ha de respectar aquestes etiquetes i afegir les que necessitis.</w:t>
      </w:r>
    </w:p>
    <w:p w14:paraId="04EC9AFB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6A9955"/>
          <w:sz w:val="21"/>
          <w:szCs w:val="21"/>
          <w:lang w:val="es-ES" w:eastAsia="es-ES"/>
        </w:rPr>
        <w:t>--&gt;</w:t>
      </w:r>
    </w:p>
    <w:p w14:paraId="040248F5" w14:textId="18E7A03F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</w:t>
      </w:r>
      <w:r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prestecs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754D8C5B" w14:textId="77777777" w:rsidR="00A2334C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808080"/>
          <w:sz w:val="21"/>
          <w:szCs w:val="21"/>
          <w:lang w:val="es-ES" w:eastAsia="es-ES"/>
        </w:rPr>
      </w:pPr>
    </w:p>
    <w:p w14:paraId="7D6564AA" w14:textId="3FECAA49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&lt;/</w:t>
      </w:r>
      <w:r>
        <w:rPr>
          <w:rFonts w:ascii="Consolas" w:hAnsi="Consolas"/>
          <w:noProof/>
          <w:color w:val="569CD6"/>
          <w:sz w:val="21"/>
          <w:szCs w:val="21"/>
          <w:lang w:val="es-ES" w:eastAsia="es-ES"/>
        </w:rPr>
        <w:t>prestecs</w:t>
      </w:r>
      <w:r w:rsidRPr="00D17484">
        <w:rPr>
          <w:rFonts w:ascii="Consolas" w:hAnsi="Consolas"/>
          <w:noProof/>
          <w:color w:val="808080"/>
          <w:sz w:val="21"/>
          <w:szCs w:val="21"/>
          <w:lang w:val="es-ES" w:eastAsia="es-ES"/>
        </w:rPr>
        <w:t>&gt;</w:t>
      </w:r>
    </w:p>
    <w:p w14:paraId="35D3BB9B" w14:textId="77777777" w:rsidR="00A2334C" w:rsidRPr="00D17484" w:rsidRDefault="00A2334C" w:rsidP="00A2334C">
      <w:pPr>
        <w:shd w:val="clear" w:color="auto" w:fill="1E1E1E"/>
        <w:spacing w:line="285" w:lineRule="atLeast"/>
        <w:jc w:val="left"/>
        <w:rPr>
          <w:rFonts w:ascii="Consolas" w:hAnsi="Consolas"/>
          <w:noProof/>
          <w:color w:val="D4D4D4"/>
          <w:sz w:val="21"/>
          <w:szCs w:val="21"/>
          <w:lang w:val="es-ES" w:eastAsia="es-ES"/>
        </w:rPr>
      </w:pPr>
    </w:p>
    <w:p w14:paraId="16D0E7E0" w14:textId="77777777" w:rsidR="00A2334C" w:rsidRPr="00160495" w:rsidRDefault="00A2334C" w:rsidP="00A2334C">
      <w:pPr>
        <w:shd w:val="clear" w:color="auto" w:fill="D9D9D9" w:themeFill="background1" w:themeFillShade="D9"/>
      </w:pPr>
    </w:p>
    <w:p w14:paraId="675C498D" w14:textId="77777777" w:rsidR="00A2334C" w:rsidRDefault="00A2334C" w:rsidP="00A2334C"/>
    <w:p w14:paraId="3810C6F6" w14:textId="77777777" w:rsidR="00BD2EAB" w:rsidRPr="00BD2EAB" w:rsidRDefault="00A2334C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="00BD2EAB"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76AD94A5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prestecs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C2C708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llibre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codi_isbn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"0001"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FE4FAB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E7380C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editorial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editorial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01FDF2E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any_publicacio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any_publicacio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1C1CAD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autor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autor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28F7FD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prestec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codi_exemplar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data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628E82C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soci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A5FC43D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dni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dni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6F83359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adreca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adreca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AD6B95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soci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A9140E8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prestec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173D953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llibre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465253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prestecs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A7E8382" w14:textId="07515D37" w:rsidR="00A2334C" w:rsidRPr="00160495" w:rsidRDefault="00A2334C" w:rsidP="00A2334C"/>
    <w:p w14:paraId="336ED6B2" w14:textId="2DE408F4" w:rsidR="004322B2" w:rsidRDefault="004322B2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7433E16" w14:textId="2D4E6CFF" w:rsidR="00E53B80" w:rsidRPr="00BD2EAB" w:rsidRDefault="00E53B80" w:rsidP="00E53B80">
      <w:pPr>
        <w:pStyle w:val="Ttulo2"/>
        <w:shd w:val="clear" w:color="auto" w:fill="D9D9D9" w:themeFill="background1" w:themeFillShade="D9"/>
        <w:rPr>
          <w:highlight w:val="green"/>
        </w:rPr>
      </w:pPr>
      <w:bookmarkStart w:id="12" w:name="_Toc50376177"/>
      <w:r w:rsidRPr="00BD2EAB">
        <w:rPr>
          <w:highlight w:val="green"/>
        </w:rPr>
        <w:t xml:space="preserve">Exercici 5 – </w:t>
      </w:r>
      <w:r w:rsidR="003B7826" w:rsidRPr="00BD2EAB">
        <w:rPr>
          <w:highlight w:val="green"/>
        </w:rPr>
        <w:t>Estil Articles</w:t>
      </w:r>
      <w:r w:rsidRPr="00BD2EAB">
        <w:rPr>
          <w:highlight w:val="green"/>
        </w:rPr>
        <w:t xml:space="preserve"> (</w:t>
      </w:r>
      <w:r w:rsidR="00063233" w:rsidRPr="00BD2EAB">
        <w:rPr>
          <w:highlight w:val="green"/>
        </w:rPr>
        <w:t>1</w:t>
      </w:r>
      <w:r w:rsidRPr="00BD2EAB">
        <w:rPr>
          <w:highlight w:val="green"/>
        </w:rPr>
        <w:t xml:space="preserve"> Punts)</w:t>
      </w:r>
      <w:bookmarkEnd w:id="12"/>
    </w:p>
    <w:p w14:paraId="0804B542" w14:textId="0B5D5682" w:rsidR="00E53B80" w:rsidRDefault="00846298" w:rsidP="00E53B80">
      <w:pPr>
        <w:shd w:val="clear" w:color="auto" w:fill="D9D9D9" w:themeFill="background1" w:themeFillShade="D9"/>
      </w:pPr>
      <w:r>
        <w:t>Creeu un fitxer anomenat “estil.css” amb el següent contingut:</w:t>
      </w:r>
    </w:p>
    <w:p w14:paraId="382228A6" w14:textId="664ABE94" w:rsidR="00FC3F57" w:rsidRPr="00FC3F57" w:rsidRDefault="00FC3F57" w:rsidP="00FC3F57">
      <w:pPr>
        <w:shd w:val="clear" w:color="auto" w:fill="D9D9D9" w:themeFill="background1" w:themeFillShade="D9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nom</w:t>
      </w:r>
      <w:r w:rsidRPr="00FC3F57">
        <w:rPr>
          <w:rFonts w:ascii="Courier New" w:hAnsi="Courier New" w:cs="Courier New"/>
        </w:rPr>
        <w:t>{color:blue;font-size:20px;}</w:t>
      </w:r>
    </w:p>
    <w:p w14:paraId="16CC624A" w14:textId="3B5C62F4" w:rsidR="00846298" w:rsidRDefault="00FC3F57" w:rsidP="00FC3F57">
      <w:pPr>
        <w:shd w:val="clear" w:color="auto" w:fill="D9D9D9" w:themeFill="background1" w:themeFillShade="D9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preu</w:t>
      </w:r>
      <w:r w:rsidRPr="00FC3F57">
        <w:rPr>
          <w:rFonts w:ascii="Courier New" w:hAnsi="Courier New" w:cs="Courier New"/>
        </w:rPr>
        <w:t>{color:green;font-size:28px;}</w:t>
      </w:r>
    </w:p>
    <w:p w14:paraId="624CF6FE" w14:textId="77777777" w:rsidR="000D2D5D" w:rsidRDefault="000D2D5D" w:rsidP="00FC3F57">
      <w:pPr>
        <w:shd w:val="clear" w:color="auto" w:fill="D9D9D9" w:themeFill="background1" w:themeFillShade="D9"/>
        <w:ind w:left="720"/>
      </w:pPr>
    </w:p>
    <w:p w14:paraId="37AA5CA6" w14:textId="01C15CA6" w:rsidR="00E53B80" w:rsidRDefault="00E53B80" w:rsidP="00E53B80">
      <w:pPr>
        <w:shd w:val="clear" w:color="auto" w:fill="D9D9D9" w:themeFill="background1" w:themeFillShade="D9"/>
      </w:pPr>
      <w:r>
        <w:t xml:space="preserve">Escriviu un document XML </w:t>
      </w:r>
      <w:r w:rsidR="00A135B0">
        <w:t>associat al arxiu estil.css que representi la següent informació relativa a un catàleg d’articles de mobiliari:</w:t>
      </w:r>
    </w:p>
    <w:p w14:paraId="720BF669" w14:textId="4203F3CF" w:rsidR="00A135B0" w:rsidRPr="00EB35C4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 w:rsidRPr="00EB35C4">
        <w:rPr>
          <w:b/>
          <w:bCs/>
        </w:rPr>
        <w:t>Nom</w:t>
      </w:r>
      <w:r>
        <w:rPr>
          <w:b/>
          <w:bCs/>
        </w:rPr>
        <w:t xml:space="preserve">: </w:t>
      </w:r>
      <w:r>
        <w:t>Sofà</w:t>
      </w:r>
    </w:p>
    <w:p w14:paraId="2CAD248B" w14:textId="40CBA1B6" w:rsidR="00EB35C4" w:rsidRPr="00EB35C4" w:rsidRDefault="00EB35C4" w:rsidP="00EB35C4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Preu: </w:t>
      </w:r>
      <w:r>
        <w:t xml:space="preserve"> 642€</w:t>
      </w:r>
    </w:p>
    <w:p w14:paraId="5F07A81E" w14:textId="6229600C" w:rsidR="00EB35C4" w:rsidRPr="00EB35C4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Nom: </w:t>
      </w:r>
      <w:r w:rsidRPr="00EB35C4">
        <w:t>Taula</w:t>
      </w:r>
    </w:p>
    <w:p w14:paraId="6856A584" w14:textId="6400B189" w:rsidR="00EB35C4" w:rsidRPr="00EB35C4" w:rsidRDefault="00EB35C4" w:rsidP="00EB35C4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Preu: </w:t>
      </w:r>
      <w:r>
        <w:t>305€</w:t>
      </w:r>
    </w:p>
    <w:p w14:paraId="09A7BE7F" w14:textId="7BADADA8" w:rsidR="00EB35C4" w:rsidRPr="000D2D5D" w:rsidRDefault="00EB35C4" w:rsidP="00EB35C4">
      <w:pPr>
        <w:pStyle w:val="Prrafodelista"/>
        <w:numPr>
          <w:ilvl w:val="0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Nom: </w:t>
      </w:r>
      <w:r w:rsidR="000D2D5D">
        <w:t>Cadira</w:t>
      </w:r>
    </w:p>
    <w:p w14:paraId="50EBFD8B" w14:textId="0AA9055E" w:rsidR="000D2D5D" w:rsidRPr="000D2D5D" w:rsidRDefault="000D2D5D" w:rsidP="000D2D5D">
      <w:pPr>
        <w:pStyle w:val="Prrafodelista"/>
        <w:numPr>
          <w:ilvl w:val="1"/>
          <w:numId w:val="20"/>
        </w:num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Preu:</w:t>
      </w:r>
      <w:r>
        <w:t xml:space="preserve"> 89€</w:t>
      </w:r>
    </w:p>
    <w:p w14:paraId="1342C1E3" w14:textId="77777777" w:rsidR="00E53B80" w:rsidRPr="00160495" w:rsidRDefault="00E53B80" w:rsidP="00E53B80">
      <w:pPr>
        <w:shd w:val="clear" w:color="auto" w:fill="D9D9D9" w:themeFill="background1" w:themeFillShade="D9"/>
      </w:pPr>
    </w:p>
    <w:p w14:paraId="0314DA0A" w14:textId="77777777" w:rsidR="00E53B80" w:rsidRDefault="00E53B80" w:rsidP="00E53B80"/>
    <w:p w14:paraId="4E17245E" w14:textId="77777777" w:rsidR="00BD2EAB" w:rsidRPr="00BD2EAB" w:rsidRDefault="00E53B80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39496A">
        <w:rPr>
          <w:noProof/>
        </w:rPr>
        <w:t xml:space="preserve"> 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="00BD2EAB"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</w:t>
      </w:r>
      <w:proofErr w:type="spellEnd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version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"1.0"</w:t>
      </w:r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="00BD2EAB" w:rsidRPr="00BD2EAB">
        <w:rPr>
          <w:rFonts w:ascii="Consolas" w:hAnsi="Consolas"/>
          <w:color w:val="9CDCFE"/>
          <w:sz w:val="21"/>
          <w:szCs w:val="21"/>
          <w:lang w:val="es-ES" w:eastAsia="es-ES"/>
        </w:rPr>
        <w:t>encoding</w:t>
      </w:r>
      <w:proofErr w:type="spellEnd"/>
      <w:r w:rsidR="00BD2EAB"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="00BD2EAB" w:rsidRPr="00BD2EAB">
        <w:rPr>
          <w:rFonts w:ascii="Consolas" w:hAnsi="Consolas"/>
          <w:color w:val="CE9178"/>
          <w:sz w:val="21"/>
          <w:szCs w:val="21"/>
          <w:lang w:val="es-ES" w:eastAsia="es-ES"/>
        </w:rPr>
        <w:t>"UTF-8"</w:t>
      </w:r>
      <w:r w:rsidR="00BD2EAB"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68DAFD77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&lt;?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xml-stylesheet</w:t>
      </w:r>
      <w:proofErr w:type="spellEnd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href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"./estil.css"</w:t>
      </w:r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type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text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/</w:t>
      </w:r>
      <w:proofErr w:type="spellStart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css</w:t>
      </w:r>
      <w:proofErr w:type="spellEnd"/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?&gt;</w:t>
      </w:r>
    </w:p>
    <w:p w14:paraId="343ABDD6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mobles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C917B08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429B5E8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sofa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4F342A25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"€"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642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1F41B55F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6D7AE84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0B4ECFD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sofa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6988A620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"€"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305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A5A01D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2A05D513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lastRenderedPageBreak/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CCBFB51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proofErr w:type="spellStart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sofa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proofErr w:type="spellStart"/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nom</w:t>
      </w:r>
      <w:proofErr w:type="spellEnd"/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8751BDA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</w:t>
      </w:r>
      <w:proofErr w:type="spellStart"/>
      <w:r w:rsidRPr="00BD2EAB">
        <w:rPr>
          <w:rFonts w:ascii="Consolas" w:hAnsi="Consolas"/>
          <w:color w:val="9CDCFE"/>
          <w:sz w:val="21"/>
          <w:szCs w:val="21"/>
          <w:lang w:val="es-ES" w:eastAsia="es-ES"/>
        </w:rPr>
        <w:t>unitat</w:t>
      </w:r>
      <w:proofErr w:type="spellEnd"/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=</w:t>
      </w:r>
      <w:r w:rsidRPr="00BD2EAB">
        <w:rPr>
          <w:rFonts w:ascii="Consolas" w:hAnsi="Consolas"/>
          <w:color w:val="CE9178"/>
          <w:sz w:val="21"/>
          <w:szCs w:val="21"/>
          <w:lang w:val="es-ES" w:eastAsia="es-ES"/>
        </w:rPr>
        <w:t>"€"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89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preu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3FBA7AB3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D4D4D4"/>
          <w:sz w:val="21"/>
          <w:szCs w:val="21"/>
          <w:lang w:val="es-ES" w:eastAsia="es-ES"/>
        </w:rPr>
        <w:t>    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7001EC48" w14:textId="77777777" w:rsidR="00BD2EAB" w:rsidRPr="00BD2EAB" w:rsidRDefault="00BD2EAB" w:rsidP="00BD2EAB">
      <w:p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  <w:lang w:val="es-ES" w:eastAsia="es-ES"/>
        </w:rPr>
      </w:pP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&lt;/</w:t>
      </w:r>
      <w:r w:rsidRPr="00BD2EAB">
        <w:rPr>
          <w:rFonts w:ascii="Consolas" w:hAnsi="Consolas"/>
          <w:color w:val="569CD6"/>
          <w:sz w:val="21"/>
          <w:szCs w:val="21"/>
          <w:lang w:val="es-ES" w:eastAsia="es-ES"/>
        </w:rPr>
        <w:t>mobles</w:t>
      </w:r>
      <w:r w:rsidRPr="00BD2EAB">
        <w:rPr>
          <w:rFonts w:ascii="Consolas" w:hAnsi="Consolas"/>
          <w:color w:val="808080"/>
          <w:sz w:val="21"/>
          <w:szCs w:val="21"/>
          <w:lang w:val="es-ES" w:eastAsia="es-ES"/>
        </w:rPr>
        <w:t>&gt;</w:t>
      </w:r>
    </w:p>
    <w:p w14:paraId="51FD6A6D" w14:textId="6AFCE435" w:rsidR="00E53B80" w:rsidRDefault="00E53B80" w:rsidP="00E53B80"/>
    <w:p w14:paraId="02CBC024" w14:textId="7E5D9880" w:rsidR="00BD2EAB" w:rsidRPr="00160495" w:rsidRDefault="00BD2EAB" w:rsidP="00E53B80">
      <w:r>
        <w:rPr>
          <w:noProof/>
        </w:rPr>
        <w:drawing>
          <wp:inline distT="0" distB="0" distL="0" distR="0" wp14:anchorId="67B0577D" wp14:editId="622FE35E">
            <wp:extent cx="5941695" cy="2762250"/>
            <wp:effectExtent l="19050" t="19050" r="2095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6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83483" w14:textId="60255A89" w:rsidR="00E53B80" w:rsidRDefault="00E53B80" w:rsidP="007E7EF8">
      <w:pPr>
        <w:tabs>
          <w:tab w:val="left" w:pos="4395"/>
        </w:tabs>
        <w:jc w:val="left"/>
        <w:rPr>
          <w:b/>
          <w:color w:val="FF0000"/>
          <w:sz w:val="32"/>
          <w:u w:val="single"/>
        </w:rPr>
      </w:pPr>
    </w:p>
    <w:p w14:paraId="22AF2AFE" w14:textId="447AED16" w:rsidR="00B53C12" w:rsidRPr="00BD2EAB" w:rsidRDefault="00B53C12" w:rsidP="00B53C12">
      <w:pPr>
        <w:pStyle w:val="Ttulo2"/>
        <w:shd w:val="clear" w:color="auto" w:fill="D9D9D9" w:themeFill="background1" w:themeFillShade="D9"/>
        <w:rPr>
          <w:highlight w:val="green"/>
        </w:rPr>
      </w:pPr>
      <w:bookmarkStart w:id="13" w:name="_Toc50376178"/>
      <w:r w:rsidRPr="00BD2EAB">
        <w:rPr>
          <w:highlight w:val="green"/>
        </w:rPr>
        <w:t>Exercici 6 –</w:t>
      </w:r>
      <w:r w:rsidR="001E5971" w:rsidRPr="00BD2EAB">
        <w:rPr>
          <w:highlight w:val="green"/>
        </w:rPr>
        <w:t xml:space="preserve"> Previsió Meteorològica Actualitzada</w:t>
      </w:r>
      <w:r w:rsidRPr="00BD2EAB">
        <w:rPr>
          <w:highlight w:val="green"/>
        </w:rPr>
        <w:t xml:space="preserve"> (</w:t>
      </w:r>
      <w:r w:rsidR="00F36C93" w:rsidRPr="00BD2EAB">
        <w:rPr>
          <w:highlight w:val="green"/>
        </w:rPr>
        <w:t>2</w:t>
      </w:r>
      <w:r w:rsidRPr="00BD2EAB">
        <w:rPr>
          <w:highlight w:val="green"/>
        </w:rPr>
        <w:t xml:space="preserve"> Punts)</w:t>
      </w:r>
      <w:bookmarkEnd w:id="13"/>
    </w:p>
    <w:p w14:paraId="7C1AA893" w14:textId="77777777" w:rsidR="00A85638" w:rsidRDefault="00FF1F5B" w:rsidP="00FF1F5B">
      <w:pPr>
        <w:shd w:val="clear" w:color="auto" w:fill="D9D9D9" w:themeFill="background1" w:themeFillShade="D9"/>
      </w:pPr>
      <w:r>
        <w:t xml:space="preserve">La pàgina web </w:t>
      </w:r>
      <w:hyperlink r:id="rId13" w:history="1">
        <w:r w:rsidR="00A85638" w:rsidRPr="00CD363F">
          <w:rPr>
            <w:rStyle w:val="Hipervnculo"/>
          </w:rPr>
          <w:t>https://openweathermap.org</w:t>
        </w:r>
      </w:hyperlink>
      <w:r w:rsidR="00A85638" w:rsidRPr="00A85638">
        <w:t xml:space="preserve"> </w:t>
      </w:r>
      <w:r>
        <w:t xml:space="preserve">ofereix dades de la previsió meteorològica a través d’un web </w:t>
      </w:r>
      <w:proofErr w:type="spellStart"/>
      <w:r>
        <w:t>service</w:t>
      </w:r>
      <w:proofErr w:type="spellEnd"/>
      <w:r>
        <w:t xml:space="preserve"> en format XML i JSON.</w:t>
      </w:r>
      <w:r w:rsidR="00A85638">
        <w:t xml:space="preserve"> </w:t>
      </w:r>
    </w:p>
    <w:p w14:paraId="08DB38F1" w14:textId="548851A7" w:rsidR="006015DA" w:rsidRDefault="00FF1F5B" w:rsidP="006015DA">
      <w:pPr>
        <w:shd w:val="clear" w:color="auto" w:fill="D9D9D9" w:themeFill="background1" w:themeFillShade="D9"/>
      </w:pPr>
      <w:r>
        <w:t>Cre</w:t>
      </w:r>
      <w:r w:rsidR="00A85638">
        <w:t>eu</w:t>
      </w:r>
      <w:r>
        <w:t xml:space="preserve"> un usuari a la web </w:t>
      </w:r>
      <w:r w:rsidR="00C8343E">
        <w:t xml:space="preserve">mitjançant el pla gratuït </w:t>
      </w:r>
      <w:hyperlink r:id="rId14" w:history="1">
        <w:r w:rsidR="00A83589" w:rsidRPr="00CD363F">
          <w:rPr>
            <w:rStyle w:val="Hipervnculo"/>
          </w:rPr>
          <w:t>https://home.openweathermap.org/users/sign_up</w:t>
        </w:r>
      </w:hyperlink>
      <w:r w:rsidR="00A83589">
        <w:t xml:space="preserve"> per tal d’obtenir la vostra pròpia API </w:t>
      </w:r>
      <w:proofErr w:type="spellStart"/>
      <w:r w:rsidR="00A83589">
        <w:t>key</w:t>
      </w:r>
      <w:proofErr w:type="spellEnd"/>
      <w:r w:rsidR="00A83589">
        <w:t xml:space="preserve">, </w:t>
      </w:r>
      <w:r w:rsidR="006015DA">
        <w:t>obtenint així</w:t>
      </w:r>
      <w:r w:rsidR="00A83589">
        <w:t xml:space="preserve"> accés a </w:t>
      </w:r>
      <w:r w:rsidR="00EB5A29">
        <w:t>consultar la predicció del temps</w:t>
      </w:r>
      <w:r w:rsidR="00172D66">
        <w:t xml:space="preserve"> fins a</w:t>
      </w:r>
      <w:r w:rsidR="00EB5A29">
        <w:t xml:space="preserve"> 60 vegades per minut de manera</w:t>
      </w:r>
      <w:r w:rsidR="00172D66">
        <w:t xml:space="preserve"> automàtica</w:t>
      </w:r>
      <w:r>
        <w:t>.</w:t>
      </w:r>
      <w:r w:rsidR="006015DA">
        <w:t xml:space="preserve"> </w:t>
      </w:r>
    </w:p>
    <w:p w14:paraId="4217A552" w14:textId="2C4FD911" w:rsidR="006015DA" w:rsidRDefault="006015DA" w:rsidP="006015DA">
      <w:pPr>
        <w:shd w:val="clear" w:color="auto" w:fill="D9D9D9" w:themeFill="background1" w:themeFillShade="D9"/>
      </w:pPr>
      <w:r>
        <w:t xml:space="preserve">Llegiu la documentació de la API del servei web a: </w:t>
      </w:r>
      <w:hyperlink r:id="rId15" w:history="1">
        <w:r w:rsidR="004F754D" w:rsidRPr="00CD363F">
          <w:rPr>
            <w:rStyle w:val="Hipervnculo"/>
          </w:rPr>
          <w:t>https://openweathermap.org/api</w:t>
        </w:r>
      </w:hyperlink>
      <w:r w:rsidR="004F754D">
        <w:t xml:space="preserve"> i esbrineu com obtenir </w:t>
      </w:r>
      <w:r w:rsidR="00B614E3">
        <w:t xml:space="preserve">en format </w:t>
      </w:r>
      <w:r w:rsidR="00B614E3" w:rsidRPr="00455B25">
        <w:rPr>
          <w:b/>
          <w:bCs/>
        </w:rPr>
        <w:t>XML</w:t>
      </w:r>
      <w:r w:rsidR="00B614E3">
        <w:t xml:space="preserve"> </w:t>
      </w:r>
      <w:r w:rsidR="007F76E1">
        <w:t xml:space="preserve">el temps que fa </w:t>
      </w:r>
      <w:r w:rsidR="007F76E1" w:rsidRPr="00455B25">
        <w:rPr>
          <w:b/>
          <w:bCs/>
        </w:rPr>
        <w:t>en aquests moments</w:t>
      </w:r>
      <w:r w:rsidR="007F76E1">
        <w:t xml:space="preserve"> a </w:t>
      </w:r>
      <w:r w:rsidR="008F6926">
        <w:t xml:space="preserve">la ciutat de </w:t>
      </w:r>
      <w:r w:rsidR="00B614E3" w:rsidRPr="00455B25">
        <w:rPr>
          <w:b/>
          <w:bCs/>
        </w:rPr>
        <w:t>Kabul</w:t>
      </w:r>
      <w:r w:rsidR="00B614E3">
        <w:t>.</w:t>
      </w:r>
    </w:p>
    <w:p w14:paraId="37FE3F3E" w14:textId="0B109429" w:rsidR="004F754D" w:rsidRDefault="004F754D" w:rsidP="006015DA">
      <w:pPr>
        <w:shd w:val="clear" w:color="auto" w:fill="D9D9D9" w:themeFill="background1" w:themeFillShade="D9"/>
      </w:pPr>
    </w:p>
    <w:p w14:paraId="00C36201" w14:textId="2F74FAB6" w:rsidR="008F6926" w:rsidRDefault="00D67C41" w:rsidP="008F6926">
      <w:pPr>
        <w:shd w:val="clear" w:color="auto" w:fill="D9D9D9" w:themeFill="background1" w:themeFillShade="D9"/>
      </w:pPr>
      <w:r w:rsidRPr="00B129E5">
        <w:rPr>
          <w:b/>
          <w:bCs/>
          <w:u w:val="single"/>
        </w:rPr>
        <w:t>Nota:</w:t>
      </w:r>
      <w:r>
        <w:t xml:space="preserve"> les peticions a l’API es poden fe</w:t>
      </w:r>
      <w:r w:rsidR="00B129E5">
        <w:t>r simplement enganxant la URL de les mateixes a la barra de navegació del vostre navegador. Per exemple</w:t>
      </w:r>
      <w:r w:rsidR="008F6926">
        <w:t xml:space="preserve"> la previsió pels</w:t>
      </w:r>
      <w:r w:rsidR="00455B25">
        <w:t xml:space="preserve"> propers 5 dies a Granollers es pot consultar via</w:t>
      </w:r>
      <w:r w:rsidR="00371FAC">
        <w:t xml:space="preserve"> (així l’obtindrem en format JSON)</w:t>
      </w:r>
      <w:r w:rsidR="00B129E5">
        <w:t xml:space="preserve">: </w:t>
      </w:r>
    </w:p>
    <w:p w14:paraId="69A6C847" w14:textId="02C8C8AE" w:rsidR="005D16FC" w:rsidRDefault="00642552" w:rsidP="008F6926">
      <w:pPr>
        <w:shd w:val="clear" w:color="auto" w:fill="D9D9D9" w:themeFill="background1" w:themeFillShade="D9"/>
      </w:pPr>
      <w:hyperlink r:id="rId16" w:history="1">
        <w:r w:rsidR="005D16FC" w:rsidRPr="00CD363F">
          <w:rPr>
            <w:rStyle w:val="Hipervnculo"/>
          </w:rPr>
          <w:t>http://api.openweathermap.org/data/2.5/forecast?q=Granollers&amp;appid=213c768520e2a0dfff9c3b9f91c0bd74</w:t>
        </w:r>
      </w:hyperlink>
    </w:p>
    <w:p w14:paraId="0E8979DE" w14:textId="10699FE3" w:rsidR="00B53C12" w:rsidRDefault="00B53C12" w:rsidP="00B53C12"/>
    <w:p w14:paraId="140F1BEE" w14:textId="4A081FB9" w:rsidR="00B53C12" w:rsidRPr="00BD2EAB" w:rsidRDefault="00BD2EAB" w:rsidP="00BD2EAB">
      <w:pPr>
        <w:rPr>
          <w:b/>
          <w:bCs/>
        </w:rPr>
      </w:pPr>
      <w:r w:rsidRPr="00651981">
        <w:rPr>
          <w:b/>
          <w:bCs/>
          <w:highlight w:val="yellow"/>
        </w:rPr>
        <w:t>http://api.openweathermap.org/data/2.5/weather?q=kabul,afg&amp;mode=xml&amp;unit=metric&amp;lang=es&amp;appid=fb4d54b81c223f1574d4a5fe637a38b6</w:t>
      </w:r>
    </w:p>
    <w:sectPr w:rsidR="00B53C12" w:rsidRPr="00BD2EAB" w:rsidSect="007B26A2">
      <w:headerReference w:type="default" r:id="rId17"/>
      <w:footerReference w:type="default" r:id="rId18"/>
      <w:headerReference w:type="first" r:id="rId19"/>
      <w:footerReference w:type="first" r:id="rId20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B4092" w14:textId="77777777" w:rsidR="00642552" w:rsidRDefault="00642552">
      <w:r>
        <w:separator/>
      </w:r>
    </w:p>
  </w:endnote>
  <w:endnote w:type="continuationSeparator" w:id="0">
    <w:p w14:paraId="630AD8B5" w14:textId="77777777" w:rsidR="00642552" w:rsidRDefault="00642552">
      <w:r>
        <w:continuationSeparator/>
      </w:r>
    </w:p>
  </w:endnote>
  <w:endnote w:type="continuationNotice" w:id="1">
    <w:p w14:paraId="59D069E2" w14:textId="77777777" w:rsidR="00642552" w:rsidRDefault="0064255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A" w14:textId="77777777" w:rsidR="006F7B24" w:rsidRPr="00083C0A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noProof/>
        <w:snapToGrid w:val="0"/>
        <w:szCs w:val="22"/>
        <w:lang w:val="es-ES_tradnl"/>
      </w:rPr>
    </w:pPr>
    <w:r w:rsidRPr="00083C0A">
      <w:rPr>
        <w:noProof/>
        <w:lang w:val="es-ES_tradnl" w:eastAsia="ca-E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02E1799" wp14:editId="002E179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FC7D9" id="Rectángulo 26" o:spid="_x0000_s1026" style="position:absolute;margin-left:-.7pt;margin-top:-19.1pt;width:469.8pt;height: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r w:rsidRPr="00083C0A">
      <w:rPr>
        <w:noProof/>
        <w:snapToGrid w:val="0"/>
        <w:szCs w:val="22"/>
        <w:lang w:val="es-ES_tradnl"/>
      </w:rPr>
      <w:t xml:space="preserve">Professor: </w:t>
    </w:r>
    <w:r w:rsidR="006F7B24" w:rsidRPr="00083C0A">
      <w:rPr>
        <w:noProof/>
        <w:snapToGrid w:val="0"/>
        <w:szCs w:val="22"/>
        <w:lang w:val="es-ES_tradnl"/>
      </w:rPr>
      <w:t xml:space="preserve">David González Roldán </w:t>
    </w:r>
    <w:r w:rsidR="006F7B24" w:rsidRPr="00083C0A">
      <w:rPr>
        <w:noProof/>
        <w:snapToGrid w:val="0"/>
        <w:color w:val="808080"/>
        <w:szCs w:val="22"/>
        <w:lang w:val="es-ES_tradnl"/>
      </w:rPr>
      <w:tab/>
    </w:r>
    <w:r w:rsidR="006F7B24" w:rsidRPr="00083C0A">
      <w:rPr>
        <w:noProof/>
        <w:snapToGrid w:val="0"/>
        <w:color w:val="808080"/>
        <w:szCs w:val="22"/>
        <w:lang w:val="es-ES_tradnl"/>
      </w:rPr>
      <w:tab/>
      <w:t xml:space="preserve">Pàg.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PAGE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3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  <w:r w:rsidR="006F7B24" w:rsidRPr="00083C0A">
      <w:rPr>
        <w:noProof/>
        <w:snapToGrid w:val="0"/>
        <w:color w:val="808080"/>
        <w:szCs w:val="22"/>
        <w:lang w:val="es-ES_tradnl"/>
      </w:rPr>
      <w:t xml:space="preserve"> de 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begin"/>
    </w:r>
    <w:r w:rsidR="006F7B24" w:rsidRPr="00083C0A">
      <w:rPr>
        <w:noProof/>
        <w:snapToGrid w:val="0"/>
        <w:color w:val="808080"/>
        <w:szCs w:val="22"/>
        <w:lang w:val="es-ES_tradnl"/>
      </w:rPr>
      <w:instrText xml:space="preserve"> NUMPAGES </w:instrTex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separate"/>
    </w:r>
    <w:r w:rsidR="00891991" w:rsidRPr="00083C0A">
      <w:rPr>
        <w:noProof/>
        <w:snapToGrid w:val="0"/>
        <w:color w:val="808080"/>
        <w:szCs w:val="22"/>
        <w:lang w:val="es-ES_tradnl"/>
      </w:rPr>
      <w:t>4</w:t>
    </w:r>
    <w:r w:rsidR="006F7B24" w:rsidRPr="00083C0A">
      <w:rPr>
        <w:noProof/>
        <w:snapToGrid w:val="0"/>
        <w:color w:val="808080"/>
        <w:szCs w:val="22"/>
        <w:lang w:val="es-ES_tradnl"/>
      </w:rPr>
      <w:fldChar w:fldCharType="end"/>
    </w:r>
  </w:p>
  <w:p w14:paraId="002E178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92" w14:textId="77777777" w:rsidR="006F7B24" w:rsidRPr="00083C0A" w:rsidRDefault="007B26A2" w:rsidP="00D77556">
    <w:pPr>
      <w:spacing w:before="120" w:line="240" w:lineRule="auto"/>
      <w:rPr>
        <w:sz w:val="32"/>
        <w:lang w:val="es-ES_tradnl"/>
      </w:rPr>
    </w:pPr>
    <w:r w:rsidRPr="00083C0A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2E17A3" wp14:editId="002E17A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1D7A4306" id="Arco 33" o:spid="_x0000_s1026" style="position:absolute;margin-left:303.45pt;margin-top:-150.4pt;width:425.95pt;height:393.2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r w:rsidR="00E03478" w:rsidRPr="00083C0A">
      <w:rPr>
        <w:snapToGrid w:val="0"/>
        <w:szCs w:val="16"/>
      </w:rPr>
      <w:t>Professor</w:t>
    </w:r>
    <w:r w:rsidR="00E03478" w:rsidRPr="00083C0A">
      <w:rPr>
        <w:snapToGrid w:val="0"/>
        <w:szCs w:val="16"/>
        <w:lang w:val="es-ES_tradnl"/>
      </w:rPr>
      <w:t xml:space="preserve">: </w:t>
    </w:r>
    <w:r w:rsidR="006F7B24" w:rsidRPr="00083C0A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C5252" w14:textId="77777777" w:rsidR="00642552" w:rsidRDefault="00642552">
      <w:r>
        <w:separator/>
      </w:r>
    </w:p>
  </w:footnote>
  <w:footnote w:type="continuationSeparator" w:id="0">
    <w:p w14:paraId="612F606E" w14:textId="77777777" w:rsidR="00642552" w:rsidRDefault="00642552">
      <w:r>
        <w:continuationSeparator/>
      </w:r>
    </w:p>
  </w:footnote>
  <w:footnote w:type="continuationNotice" w:id="1">
    <w:p w14:paraId="3869C0CD" w14:textId="77777777" w:rsidR="00642552" w:rsidRDefault="0064255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261"/>
      <w:gridCol w:w="6095"/>
    </w:tblGrid>
    <w:tr w:rsidR="006F7B24" w:rsidRPr="007C6D77" w14:paraId="002E1788" w14:textId="77777777" w:rsidTr="00847322">
      <w:trPr>
        <w:trHeight w:val="993"/>
      </w:trPr>
      <w:tc>
        <w:tcPr>
          <w:tcW w:w="3261" w:type="dxa"/>
        </w:tcPr>
        <w:p w14:paraId="002E178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002E1793" wp14:editId="002E179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002E1795" wp14:editId="002E179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CA7EE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6095" w:type="dxa"/>
          <w:shd w:val="clear" w:color="auto" w:fill="FFFFFF" w:themeFill="background1"/>
          <w:vAlign w:val="center"/>
        </w:tcPr>
        <w:p w14:paraId="002E1785" w14:textId="77777777" w:rsidR="006F7B24" w:rsidRPr="003A2B17" w:rsidRDefault="006F7B24" w:rsidP="00CD2DE2">
          <w:pPr>
            <w:pStyle w:val="Encabezado"/>
            <w:jc w:val="right"/>
            <w:rPr>
              <w:b/>
              <w:noProof/>
              <w:color w:val="FFFFFF" w:themeColor="background1"/>
              <w:sz w:val="12"/>
              <w:lang w:val="es-ES"/>
            </w:rPr>
          </w:pPr>
        </w:p>
        <w:p w14:paraId="002E1786" w14:textId="194F74C2" w:rsidR="006F7B24" w:rsidRPr="003A2B17" w:rsidRDefault="006F7B24" w:rsidP="00CD2DE2">
          <w:pPr>
            <w:pStyle w:val="Encabezado"/>
            <w:jc w:val="right"/>
            <w:rPr>
              <w:b/>
              <w:bCs/>
              <w:noProof/>
              <w:color w:val="1F2A6A"/>
              <w:sz w:val="28"/>
              <w:lang w:val="es-ES"/>
            </w:rPr>
          </w:pP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begin"/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instrText xml:space="preserve"> TITLE   \* MERGEFORMAT </w:instrTex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separate"/>
          </w:r>
          <w:r w:rsidR="00847322">
            <w:rPr>
              <w:b/>
              <w:bCs/>
              <w:noProof/>
              <w:color w:val="1F2A6A"/>
              <w:sz w:val="28"/>
              <w:lang w:val="es-ES"/>
            </w:rPr>
            <w:t>ASIX1/DAM1 - M4: Llenguatges de Marques</w:t>
          </w:r>
          <w:r w:rsidRPr="003A2B17">
            <w:rPr>
              <w:b/>
              <w:bCs/>
              <w:noProof/>
              <w:color w:val="1F2A6A"/>
              <w:sz w:val="28"/>
              <w:lang w:val="es-ES"/>
            </w:rPr>
            <w:fldChar w:fldCharType="end"/>
          </w:r>
        </w:p>
        <w:p w14:paraId="002E1787" w14:textId="4DA6C653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B302C9">
            <w:rPr>
              <w:b/>
              <w:color w:val="1F2A6A"/>
              <w:sz w:val="24"/>
              <w:lang w:val="es-ES_tradnl"/>
            </w:rPr>
            <w:t>UF2 -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002E178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02E1797" wp14:editId="002E179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240A18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E178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02E179B" wp14:editId="002E179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6C1806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002E178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2E179D" wp14:editId="002E179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18B0E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002E178E" w14:textId="77777777" w:rsidR="006F7B24" w:rsidRDefault="006F7B24"/>
  <w:p w14:paraId="002E178F" w14:textId="77777777" w:rsidR="006F7B24" w:rsidRPr="000445A9" w:rsidRDefault="006F7B24"/>
  <w:p w14:paraId="002E1790" w14:textId="77777777" w:rsidR="006F7B24" w:rsidRDefault="006F7B24"/>
  <w:p w14:paraId="002E179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02E179F" wp14:editId="002E17A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7F96F70D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002E17A1" wp14:editId="002E17A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60CD"/>
    <w:multiLevelType w:val="hybridMultilevel"/>
    <w:tmpl w:val="C3CA94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A4424"/>
    <w:multiLevelType w:val="hybridMultilevel"/>
    <w:tmpl w:val="D9F2B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267B0"/>
    <w:multiLevelType w:val="hybridMultilevel"/>
    <w:tmpl w:val="2E748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8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731B6"/>
    <w:multiLevelType w:val="hybridMultilevel"/>
    <w:tmpl w:val="A216B7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B3EAB"/>
    <w:multiLevelType w:val="hybridMultilevel"/>
    <w:tmpl w:val="AFE437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06EC6"/>
    <w:multiLevelType w:val="hybridMultilevel"/>
    <w:tmpl w:val="F71A5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75199"/>
    <w:multiLevelType w:val="hybridMultilevel"/>
    <w:tmpl w:val="2050D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5"/>
  </w:num>
  <w:num w:numId="4">
    <w:abstractNumId w:val="12"/>
  </w:num>
  <w:num w:numId="5">
    <w:abstractNumId w:val="8"/>
  </w:num>
  <w:num w:numId="6">
    <w:abstractNumId w:val="3"/>
  </w:num>
  <w:num w:numId="7">
    <w:abstractNumId w:val="11"/>
  </w:num>
  <w:num w:numId="8">
    <w:abstractNumId w:val="13"/>
  </w:num>
  <w:num w:numId="9">
    <w:abstractNumId w:val="17"/>
  </w:num>
  <w:num w:numId="10">
    <w:abstractNumId w:val="4"/>
  </w:num>
  <w:num w:numId="11">
    <w:abstractNumId w:val="9"/>
  </w:num>
  <w:num w:numId="12">
    <w:abstractNumId w:val="0"/>
  </w:num>
  <w:num w:numId="13">
    <w:abstractNumId w:val="14"/>
  </w:num>
  <w:num w:numId="14">
    <w:abstractNumId w:val="6"/>
  </w:num>
  <w:num w:numId="15">
    <w:abstractNumId w:val="15"/>
  </w:num>
  <w:num w:numId="16">
    <w:abstractNumId w:val="19"/>
  </w:num>
  <w:num w:numId="17">
    <w:abstractNumId w:val="10"/>
  </w:num>
  <w:num w:numId="18">
    <w:abstractNumId w:val="1"/>
  </w:num>
  <w:num w:numId="19">
    <w:abstractNumId w:val="2"/>
  </w:num>
  <w:num w:numId="20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D77"/>
    <w:rsid w:val="00005575"/>
    <w:rsid w:val="00013BE4"/>
    <w:rsid w:val="00015597"/>
    <w:rsid w:val="00015D2E"/>
    <w:rsid w:val="0001695F"/>
    <w:rsid w:val="000214DF"/>
    <w:rsid w:val="00022C17"/>
    <w:rsid w:val="000252C9"/>
    <w:rsid w:val="000257A4"/>
    <w:rsid w:val="000279D7"/>
    <w:rsid w:val="00031671"/>
    <w:rsid w:val="000323E4"/>
    <w:rsid w:val="00036E79"/>
    <w:rsid w:val="00040894"/>
    <w:rsid w:val="00040AB9"/>
    <w:rsid w:val="000415EE"/>
    <w:rsid w:val="000445A9"/>
    <w:rsid w:val="000463DE"/>
    <w:rsid w:val="00046DC8"/>
    <w:rsid w:val="00046F3C"/>
    <w:rsid w:val="00050CA3"/>
    <w:rsid w:val="000524D0"/>
    <w:rsid w:val="00052A8E"/>
    <w:rsid w:val="000533C4"/>
    <w:rsid w:val="00053726"/>
    <w:rsid w:val="00053B46"/>
    <w:rsid w:val="00063233"/>
    <w:rsid w:val="00064553"/>
    <w:rsid w:val="000648EB"/>
    <w:rsid w:val="00064B7D"/>
    <w:rsid w:val="00064F78"/>
    <w:rsid w:val="0006574F"/>
    <w:rsid w:val="000661F3"/>
    <w:rsid w:val="000713FB"/>
    <w:rsid w:val="00072D4E"/>
    <w:rsid w:val="00082963"/>
    <w:rsid w:val="00083C0A"/>
    <w:rsid w:val="00091154"/>
    <w:rsid w:val="00096D24"/>
    <w:rsid w:val="000A35EB"/>
    <w:rsid w:val="000B32E8"/>
    <w:rsid w:val="000C003D"/>
    <w:rsid w:val="000C6959"/>
    <w:rsid w:val="000D2D5D"/>
    <w:rsid w:val="000D3177"/>
    <w:rsid w:val="000D3A06"/>
    <w:rsid w:val="000E1997"/>
    <w:rsid w:val="000E73ED"/>
    <w:rsid w:val="000E7B70"/>
    <w:rsid w:val="000E7F6B"/>
    <w:rsid w:val="000F43AA"/>
    <w:rsid w:val="000F7AC1"/>
    <w:rsid w:val="00102946"/>
    <w:rsid w:val="00102DF7"/>
    <w:rsid w:val="00107A4C"/>
    <w:rsid w:val="00113D4C"/>
    <w:rsid w:val="00114B66"/>
    <w:rsid w:val="00122530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1AD"/>
    <w:rsid w:val="00163A07"/>
    <w:rsid w:val="00164F79"/>
    <w:rsid w:val="00165BB0"/>
    <w:rsid w:val="00170FCF"/>
    <w:rsid w:val="0017205E"/>
    <w:rsid w:val="00172D18"/>
    <w:rsid w:val="00172D66"/>
    <w:rsid w:val="00174D27"/>
    <w:rsid w:val="00183136"/>
    <w:rsid w:val="00183E72"/>
    <w:rsid w:val="00184083"/>
    <w:rsid w:val="001853B7"/>
    <w:rsid w:val="0018732B"/>
    <w:rsid w:val="001910CE"/>
    <w:rsid w:val="00195714"/>
    <w:rsid w:val="001959AE"/>
    <w:rsid w:val="001A1635"/>
    <w:rsid w:val="001A1F33"/>
    <w:rsid w:val="001B2ACB"/>
    <w:rsid w:val="001B3970"/>
    <w:rsid w:val="001B6A4B"/>
    <w:rsid w:val="001C00E0"/>
    <w:rsid w:val="001C04A5"/>
    <w:rsid w:val="001C5976"/>
    <w:rsid w:val="001D0094"/>
    <w:rsid w:val="001D0EB2"/>
    <w:rsid w:val="001D2F7C"/>
    <w:rsid w:val="001D3D94"/>
    <w:rsid w:val="001D3F47"/>
    <w:rsid w:val="001D4218"/>
    <w:rsid w:val="001D552B"/>
    <w:rsid w:val="001E05C5"/>
    <w:rsid w:val="001E2729"/>
    <w:rsid w:val="001E27C6"/>
    <w:rsid w:val="001E42DB"/>
    <w:rsid w:val="001E4BA5"/>
    <w:rsid w:val="001E583C"/>
    <w:rsid w:val="001E5971"/>
    <w:rsid w:val="001E6216"/>
    <w:rsid w:val="001E66ED"/>
    <w:rsid w:val="001E6949"/>
    <w:rsid w:val="001F09F1"/>
    <w:rsid w:val="00206076"/>
    <w:rsid w:val="002068FD"/>
    <w:rsid w:val="002079A9"/>
    <w:rsid w:val="00210287"/>
    <w:rsid w:val="002109F3"/>
    <w:rsid w:val="00213EC4"/>
    <w:rsid w:val="00215249"/>
    <w:rsid w:val="002158FC"/>
    <w:rsid w:val="00215DAC"/>
    <w:rsid w:val="00216342"/>
    <w:rsid w:val="00217E11"/>
    <w:rsid w:val="00222049"/>
    <w:rsid w:val="002221CA"/>
    <w:rsid w:val="002303F9"/>
    <w:rsid w:val="002334DC"/>
    <w:rsid w:val="002341B1"/>
    <w:rsid w:val="00235F33"/>
    <w:rsid w:val="00240CE8"/>
    <w:rsid w:val="0024565E"/>
    <w:rsid w:val="00245D03"/>
    <w:rsid w:val="00251320"/>
    <w:rsid w:val="0025249D"/>
    <w:rsid w:val="0025358B"/>
    <w:rsid w:val="00255889"/>
    <w:rsid w:val="00256C79"/>
    <w:rsid w:val="00264E34"/>
    <w:rsid w:val="00271CF2"/>
    <w:rsid w:val="002741D8"/>
    <w:rsid w:val="00280508"/>
    <w:rsid w:val="00281671"/>
    <w:rsid w:val="002942C8"/>
    <w:rsid w:val="00294BF9"/>
    <w:rsid w:val="002A2EF7"/>
    <w:rsid w:val="002A5022"/>
    <w:rsid w:val="002A6E9C"/>
    <w:rsid w:val="002A7180"/>
    <w:rsid w:val="002B0F0A"/>
    <w:rsid w:val="002B2286"/>
    <w:rsid w:val="002B5D3C"/>
    <w:rsid w:val="002B68F0"/>
    <w:rsid w:val="002C492C"/>
    <w:rsid w:val="002C799A"/>
    <w:rsid w:val="002D0241"/>
    <w:rsid w:val="002D34A8"/>
    <w:rsid w:val="002D49E7"/>
    <w:rsid w:val="002F3D50"/>
    <w:rsid w:val="002F4184"/>
    <w:rsid w:val="002F6C37"/>
    <w:rsid w:val="0030013E"/>
    <w:rsid w:val="003008A0"/>
    <w:rsid w:val="00301878"/>
    <w:rsid w:val="003022D7"/>
    <w:rsid w:val="0030614A"/>
    <w:rsid w:val="003071AB"/>
    <w:rsid w:val="003114B6"/>
    <w:rsid w:val="00317960"/>
    <w:rsid w:val="0032028E"/>
    <w:rsid w:val="00320B9A"/>
    <w:rsid w:val="00322D96"/>
    <w:rsid w:val="00324F9E"/>
    <w:rsid w:val="00325561"/>
    <w:rsid w:val="00325B87"/>
    <w:rsid w:val="0033386A"/>
    <w:rsid w:val="00334743"/>
    <w:rsid w:val="003347DF"/>
    <w:rsid w:val="0033524D"/>
    <w:rsid w:val="00344470"/>
    <w:rsid w:val="00351A6D"/>
    <w:rsid w:val="00357D9D"/>
    <w:rsid w:val="00362866"/>
    <w:rsid w:val="003633B6"/>
    <w:rsid w:val="003665FD"/>
    <w:rsid w:val="00371FAC"/>
    <w:rsid w:val="0037319A"/>
    <w:rsid w:val="00380121"/>
    <w:rsid w:val="00382535"/>
    <w:rsid w:val="00385E58"/>
    <w:rsid w:val="00392FAB"/>
    <w:rsid w:val="0039496A"/>
    <w:rsid w:val="00396601"/>
    <w:rsid w:val="003A0C46"/>
    <w:rsid w:val="003A2908"/>
    <w:rsid w:val="003A2B17"/>
    <w:rsid w:val="003A3141"/>
    <w:rsid w:val="003A341A"/>
    <w:rsid w:val="003A3721"/>
    <w:rsid w:val="003A59DC"/>
    <w:rsid w:val="003B043C"/>
    <w:rsid w:val="003B04F3"/>
    <w:rsid w:val="003B1A87"/>
    <w:rsid w:val="003B3315"/>
    <w:rsid w:val="003B7826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1F48"/>
    <w:rsid w:val="004059F2"/>
    <w:rsid w:val="00407F39"/>
    <w:rsid w:val="004141FC"/>
    <w:rsid w:val="00417BCE"/>
    <w:rsid w:val="0042002A"/>
    <w:rsid w:val="00420167"/>
    <w:rsid w:val="004241E2"/>
    <w:rsid w:val="004266CE"/>
    <w:rsid w:val="00430887"/>
    <w:rsid w:val="004320D8"/>
    <w:rsid w:val="004322B2"/>
    <w:rsid w:val="0043260A"/>
    <w:rsid w:val="0043528F"/>
    <w:rsid w:val="0043663F"/>
    <w:rsid w:val="00440F12"/>
    <w:rsid w:val="00455B25"/>
    <w:rsid w:val="00457B66"/>
    <w:rsid w:val="004703AA"/>
    <w:rsid w:val="00471129"/>
    <w:rsid w:val="00471BE9"/>
    <w:rsid w:val="00471CF5"/>
    <w:rsid w:val="0047575D"/>
    <w:rsid w:val="0047757F"/>
    <w:rsid w:val="004811B7"/>
    <w:rsid w:val="00491E80"/>
    <w:rsid w:val="00491F03"/>
    <w:rsid w:val="004A11DD"/>
    <w:rsid w:val="004A216C"/>
    <w:rsid w:val="004A4148"/>
    <w:rsid w:val="004A4E8A"/>
    <w:rsid w:val="004A5124"/>
    <w:rsid w:val="004B3FF2"/>
    <w:rsid w:val="004B7A46"/>
    <w:rsid w:val="004C736A"/>
    <w:rsid w:val="004C7FED"/>
    <w:rsid w:val="004D124C"/>
    <w:rsid w:val="004D2FA1"/>
    <w:rsid w:val="004D2FDF"/>
    <w:rsid w:val="004D4206"/>
    <w:rsid w:val="004D56A8"/>
    <w:rsid w:val="004E3ADE"/>
    <w:rsid w:val="004F754D"/>
    <w:rsid w:val="00506C50"/>
    <w:rsid w:val="00515D1C"/>
    <w:rsid w:val="00520944"/>
    <w:rsid w:val="00523C12"/>
    <w:rsid w:val="00524365"/>
    <w:rsid w:val="00524A4A"/>
    <w:rsid w:val="00531982"/>
    <w:rsid w:val="00532FAB"/>
    <w:rsid w:val="00533DED"/>
    <w:rsid w:val="00545301"/>
    <w:rsid w:val="00550A91"/>
    <w:rsid w:val="00551620"/>
    <w:rsid w:val="00575B96"/>
    <w:rsid w:val="005805D4"/>
    <w:rsid w:val="005807BC"/>
    <w:rsid w:val="00580A85"/>
    <w:rsid w:val="00582DA0"/>
    <w:rsid w:val="00582F9D"/>
    <w:rsid w:val="00593118"/>
    <w:rsid w:val="0059506B"/>
    <w:rsid w:val="005A2F8C"/>
    <w:rsid w:val="005A36AE"/>
    <w:rsid w:val="005A54D3"/>
    <w:rsid w:val="005A7B32"/>
    <w:rsid w:val="005B4C5D"/>
    <w:rsid w:val="005B585D"/>
    <w:rsid w:val="005D0744"/>
    <w:rsid w:val="005D16FC"/>
    <w:rsid w:val="005D2814"/>
    <w:rsid w:val="005D6041"/>
    <w:rsid w:val="005D73D7"/>
    <w:rsid w:val="005E4E68"/>
    <w:rsid w:val="005F1C8B"/>
    <w:rsid w:val="005F2ED4"/>
    <w:rsid w:val="005F3F44"/>
    <w:rsid w:val="005F72FD"/>
    <w:rsid w:val="006015DA"/>
    <w:rsid w:val="0060292E"/>
    <w:rsid w:val="006109BC"/>
    <w:rsid w:val="006130F6"/>
    <w:rsid w:val="00620336"/>
    <w:rsid w:val="0062241D"/>
    <w:rsid w:val="00624028"/>
    <w:rsid w:val="006272C6"/>
    <w:rsid w:val="00631BF1"/>
    <w:rsid w:val="00632BB6"/>
    <w:rsid w:val="006346A8"/>
    <w:rsid w:val="00637621"/>
    <w:rsid w:val="00642552"/>
    <w:rsid w:val="00643296"/>
    <w:rsid w:val="00643478"/>
    <w:rsid w:val="006436B8"/>
    <w:rsid w:val="00646CF9"/>
    <w:rsid w:val="006518AF"/>
    <w:rsid w:val="00652841"/>
    <w:rsid w:val="00653A7C"/>
    <w:rsid w:val="00655EAF"/>
    <w:rsid w:val="00656B9F"/>
    <w:rsid w:val="00663176"/>
    <w:rsid w:val="006740B3"/>
    <w:rsid w:val="00677660"/>
    <w:rsid w:val="0068037F"/>
    <w:rsid w:val="006806CE"/>
    <w:rsid w:val="00680889"/>
    <w:rsid w:val="00685F31"/>
    <w:rsid w:val="00687CD1"/>
    <w:rsid w:val="00691514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1F4F"/>
    <w:rsid w:val="006C569D"/>
    <w:rsid w:val="006C5F2E"/>
    <w:rsid w:val="006D01DA"/>
    <w:rsid w:val="006D5E7A"/>
    <w:rsid w:val="006D6046"/>
    <w:rsid w:val="006D7A50"/>
    <w:rsid w:val="006D7EE8"/>
    <w:rsid w:val="006E181A"/>
    <w:rsid w:val="006E2BBC"/>
    <w:rsid w:val="006E4B1F"/>
    <w:rsid w:val="006E6BD6"/>
    <w:rsid w:val="006E7536"/>
    <w:rsid w:val="006E790E"/>
    <w:rsid w:val="006F35B7"/>
    <w:rsid w:val="006F7B24"/>
    <w:rsid w:val="00700C03"/>
    <w:rsid w:val="0070197B"/>
    <w:rsid w:val="00704B95"/>
    <w:rsid w:val="00704F5D"/>
    <w:rsid w:val="00715904"/>
    <w:rsid w:val="007206E0"/>
    <w:rsid w:val="00723876"/>
    <w:rsid w:val="00723DE1"/>
    <w:rsid w:val="00725179"/>
    <w:rsid w:val="00727C78"/>
    <w:rsid w:val="00730367"/>
    <w:rsid w:val="00730EF4"/>
    <w:rsid w:val="0073237D"/>
    <w:rsid w:val="00734257"/>
    <w:rsid w:val="00734DF3"/>
    <w:rsid w:val="00736892"/>
    <w:rsid w:val="007371B2"/>
    <w:rsid w:val="007418F4"/>
    <w:rsid w:val="0074485F"/>
    <w:rsid w:val="007519B9"/>
    <w:rsid w:val="00751DB2"/>
    <w:rsid w:val="00752BA3"/>
    <w:rsid w:val="00753702"/>
    <w:rsid w:val="00754455"/>
    <w:rsid w:val="00754787"/>
    <w:rsid w:val="007559B7"/>
    <w:rsid w:val="00762938"/>
    <w:rsid w:val="00763387"/>
    <w:rsid w:val="007650F5"/>
    <w:rsid w:val="00766118"/>
    <w:rsid w:val="007717BD"/>
    <w:rsid w:val="0077403D"/>
    <w:rsid w:val="00775922"/>
    <w:rsid w:val="007770B2"/>
    <w:rsid w:val="007802C4"/>
    <w:rsid w:val="00781455"/>
    <w:rsid w:val="007864CA"/>
    <w:rsid w:val="0079503C"/>
    <w:rsid w:val="00795D55"/>
    <w:rsid w:val="007973DC"/>
    <w:rsid w:val="007A4101"/>
    <w:rsid w:val="007A44A8"/>
    <w:rsid w:val="007B26A2"/>
    <w:rsid w:val="007B39A5"/>
    <w:rsid w:val="007C0DDD"/>
    <w:rsid w:val="007C0F88"/>
    <w:rsid w:val="007C150A"/>
    <w:rsid w:val="007C6D77"/>
    <w:rsid w:val="007D5AB1"/>
    <w:rsid w:val="007D6CDA"/>
    <w:rsid w:val="007E095F"/>
    <w:rsid w:val="007E12F3"/>
    <w:rsid w:val="007E60BC"/>
    <w:rsid w:val="007E7EF8"/>
    <w:rsid w:val="007F0F6A"/>
    <w:rsid w:val="007F1FEC"/>
    <w:rsid w:val="007F3357"/>
    <w:rsid w:val="007F6C55"/>
    <w:rsid w:val="007F76E1"/>
    <w:rsid w:val="007F7ED0"/>
    <w:rsid w:val="00807125"/>
    <w:rsid w:val="0082129C"/>
    <w:rsid w:val="00821347"/>
    <w:rsid w:val="008221A3"/>
    <w:rsid w:val="00822C4A"/>
    <w:rsid w:val="00824327"/>
    <w:rsid w:val="00826AD5"/>
    <w:rsid w:val="0082788C"/>
    <w:rsid w:val="008316FA"/>
    <w:rsid w:val="00832490"/>
    <w:rsid w:val="00832BB7"/>
    <w:rsid w:val="008339E2"/>
    <w:rsid w:val="008349F6"/>
    <w:rsid w:val="00840C15"/>
    <w:rsid w:val="00842E54"/>
    <w:rsid w:val="00846298"/>
    <w:rsid w:val="00847322"/>
    <w:rsid w:val="00847CC2"/>
    <w:rsid w:val="00852885"/>
    <w:rsid w:val="00856811"/>
    <w:rsid w:val="00863CB0"/>
    <w:rsid w:val="0086529B"/>
    <w:rsid w:val="00875DF1"/>
    <w:rsid w:val="00881855"/>
    <w:rsid w:val="008869D7"/>
    <w:rsid w:val="00887813"/>
    <w:rsid w:val="00891309"/>
    <w:rsid w:val="00891991"/>
    <w:rsid w:val="0089401F"/>
    <w:rsid w:val="00894C7C"/>
    <w:rsid w:val="00896C3E"/>
    <w:rsid w:val="008A0472"/>
    <w:rsid w:val="008A1925"/>
    <w:rsid w:val="008A288C"/>
    <w:rsid w:val="008A6C54"/>
    <w:rsid w:val="008B4E4D"/>
    <w:rsid w:val="008C6B43"/>
    <w:rsid w:val="008E2317"/>
    <w:rsid w:val="008E3FAE"/>
    <w:rsid w:val="008E70E4"/>
    <w:rsid w:val="008E752F"/>
    <w:rsid w:val="008F2CF8"/>
    <w:rsid w:val="008F4DFE"/>
    <w:rsid w:val="008F5A88"/>
    <w:rsid w:val="008F6926"/>
    <w:rsid w:val="009010E6"/>
    <w:rsid w:val="009144B2"/>
    <w:rsid w:val="00920722"/>
    <w:rsid w:val="00920BA8"/>
    <w:rsid w:val="00922C9E"/>
    <w:rsid w:val="00923454"/>
    <w:rsid w:val="00925510"/>
    <w:rsid w:val="0093041D"/>
    <w:rsid w:val="00934AA9"/>
    <w:rsid w:val="00935050"/>
    <w:rsid w:val="00943763"/>
    <w:rsid w:val="00947EB4"/>
    <w:rsid w:val="00950436"/>
    <w:rsid w:val="00953A95"/>
    <w:rsid w:val="00955264"/>
    <w:rsid w:val="00956A6B"/>
    <w:rsid w:val="009630EB"/>
    <w:rsid w:val="00966760"/>
    <w:rsid w:val="00970317"/>
    <w:rsid w:val="009724D4"/>
    <w:rsid w:val="00972854"/>
    <w:rsid w:val="00973326"/>
    <w:rsid w:val="00975C61"/>
    <w:rsid w:val="009848D4"/>
    <w:rsid w:val="00987B1E"/>
    <w:rsid w:val="00990FF0"/>
    <w:rsid w:val="00992BB5"/>
    <w:rsid w:val="00992D57"/>
    <w:rsid w:val="009A0C3F"/>
    <w:rsid w:val="009B046F"/>
    <w:rsid w:val="009B1AA7"/>
    <w:rsid w:val="009B25E2"/>
    <w:rsid w:val="009B36B0"/>
    <w:rsid w:val="009B465F"/>
    <w:rsid w:val="009C09EC"/>
    <w:rsid w:val="009D1E7D"/>
    <w:rsid w:val="009D238F"/>
    <w:rsid w:val="009E4E29"/>
    <w:rsid w:val="009F18AB"/>
    <w:rsid w:val="009F1C0F"/>
    <w:rsid w:val="009F1C70"/>
    <w:rsid w:val="009F2369"/>
    <w:rsid w:val="009F4D6C"/>
    <w:rsid w:val="009F4E25"/>
    <w:rsid w:val="009F5134"/>
    <w:rsid w:val="009F5C13"/>
    <w:rsid w:val="00A0307F"/>
    <w:rsid w:val="00A0411E"/>
    <w:rsid w:val="00A05B4F"/>
    <w:rsid w:val="00A05FDF"/>
    <w:rsid w:val="00A0769A"/>
    <w:rsid w:val="00A11734"/>
    <w:rsid w:val="00A12F01"/>
    <w:rsid w:val="00A135B0"/>
    <w:rsid w:val="00A152FA"/>
    <w:rsid w:val="00A2334C"/>
    <w:rsid w:val="00A237CC"/>
    <w:rsid w:val="00A24442"/>
    <w:rsid w:val="00A33570"/>
    <w:rsid w:val="00A3432E"/>
    <w:rsid w:val="00A41E8B"/>
    <w:rsid w:val="00A473DB"/>
    <w:rsid w:val="00A51181"/>
    <w:rsid w:val="00A604B7"/>
    <w:rsid w:val="00A70E4E"/>
    <w:rsid w:val="00A71160"/>
    <w:rsid w:val="00A72F86"/>
    <w:rsid w:val="00A74E88"/>
    <w:rsid w:val="00A75B9F"/>
    <w:rsid w:val="00A7742B"/>
    <w:rsid w:val="00A81C6E"/>
    <w:rsid w:val="00A83589"/>
    <w:rsid w:val="00A85638"/>
    <w:rsid w:val="00A86E9D"/>
    <w:rsid w:val="00A8783B"/>
    <w:rsid w:val="00A9046C"/>
    <w:rsid w:val="00A92F13"/>
    <w:rsid w:val="00AA7249"/>
    <w:rsid w:val="00AB3DDF"/>
    <w:rsid w:val="00AB73F6"/>
    <w:rsid w:val="00AC48C4"/>
    <w:rsid w:val="00AD278D"/>
    <w:rsid w:val="00AD3666"/>
    <w:rsid w:val="00AE522C"/>
    <w:rsid w:val="00AF03C4"/>
    <w:rsid w:val="00AF0562"/>
    <w:rsid w:val="00AF15B1"/>
    <w:rsid w:val="00B008C8"/>
    <w:rsid w:val="00B021B3"/>
    <w:rsid w:val="00B02E9D"/>
    <w:rsid w:val="00B129E5"/>
    <w:rsid w:val="00B14CCB"/>
    <w:rsid w:val="00B213D5"/>
    <w:rsid w:val="00B2488A"/>
    <w:rsid w:val="00B302C9"/>
    <w:rsid w:val="00B35922"/>
    <w:rsid w:val="00B3725C"/>
    <w:rsid w:val="00B373B6"/>
    <w:rsid w:val="00B37951"/>
    <w:rsid w:val="00B40665"/>
    <w:rsid w:val="00B44124"/>
    <w:rsid w:val="00B453B0"/>
    <w:rsid w:val="00B45700"/>
    <w:rsid w:val="00B459C9"/>
    <w:rsid w:val="00B45F9A"/>
    <w:rsid w:val="00B47206"/>
    <w:rsid w:val="00B5289A"/>
    <w:rsid w:val="00B53C12"/>
    <w:rsid w:val="00B570B0"/>
    <w:rsid w:val="00B57B7B"/>
    <w:rsid w:val="00B60CF2"/>
    <w:rsid w:val="00B614E3"/>
    <w:rsid w:val="00B66AB7"/>
    <w:rsid w:val="00B67318"/>
    <w:rsid w:val="00B67BB2"/>
    <w:rsid w:val="00B71DD5"/>
    <w:rsid w:val="00B76295"/>
    <w:rsid w:val="00B7655B"/>
    <w:rsid w:val="00B81B00"/>
    <w:rsid w:val="00B81C06"/>
    <w:rsid w:val="00B92EAC"/>
    <w:rsid w:val="00BA0258"/>
    <w:rsid w:val="00BA6977"/>
    <w:rsid w:val="00BA77E6"/>
    <w:rsid w:val="00BB63D5"/>
    <w:rsid w:val="00BC1ADE"/>
    <w:rsid w:val="00BC23C7"/>
    <w:rsid w:val="00BD0499"/>
    <w:rsid w:val="00BD1A0A"/>
    <w:rsid w:val="00BD2407"/>
    <w:rsid w:val="00BD2EAB"/>
    <w:rsid w:val="00BD3CA0"/>
    <w:rsid w:val="00BD4256"/>
    <w:rsid w:val="00BD4A21"/>
    <w:rsid w:val="00BE0166"/>
    <w:rsid w:val="00BE0928"/>
    <w:rsid w:val="00BF46E8"/>
    <w:rsid w:val="00BF552D"/>
    <w:rsid w:val="00C032EE"/>
    <w:rsid w:val="00C13F13"/>
    <w:rsid w:val="00C14EC1"/>
    <w:rsid w:val="00C212C9"/>
    <w:rsid w:val="00C22CE9"/>
    <w:rsid w:val="00C270E6"/>
    <w:rsid w:val="00C27F47"/>
    <w:rsid w:val="00C31D32"/>
    <w:rsid w:val="00C3420B"/>
    <w:rsid w:val="00C42D17"/>
    <w:rsid w:val="00C5072E"/>
    <w:rsid w:val="00C55F4D"/>
    <w:rsid w:val="00C56BC4"/>
    <w:rsid w:val="00C57F72"/>
    <w:rsid w:val="00C63EAF"/>
    <w:rsid w:val="00C64D16"/>
    <w:rsid w:val="00C70391"/>
    <w:rsid w:val="00C7213B"/>
    <w:rsid w:val="00C74FFA"/>
    <w:rsid w:val="00C752BF"/>
    <w:rsid w:val="00C75FCA"/>
    <w:rsid w:val="00C82616"/>
    <w:rsid w:val="00C8343E"/>
    <w:rsid w:val="00C83AA1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D5F83"/>
    <w:rsid w:val="00CE45B4"/>
    <w:rsid w:val="00CE7AB7"/>
    <w:rsid w:val="00D00BDF"/>
    <w:rsid w:val="00D03D4B"/>
    <w:rsid w:val="00D04965"/>
    <w:rsid w:val="00D06F06"/>
    <w:rsid w:val="00D07DF1"/>
    <w:rsid w:val="00D14B4E"/>
    <w:rsid w:val="00D16132"/>
    <w:rsid w:val="00D17484"/>
    <w:rsid w:val="00D2224D"/>
    <w:rsid w:val="00D22439"/>
    <w:rsid w:val="00D225BE"/>
    <w:rsid w:val="00D22F40"/>
    <w:rsid w:val="00D3423C"/>
    <w:rsid w:val="00D366C7"/>
    <w:rsid w:val="00D368C1"/>
    <w:rsid w:val="00D42F2D"/>
    <w:rsid w:val="00D46799"/>
    <w:rsid w:val="00D515F6"/>
    <w:rsid w:val="00D52649"/>
    <w:rsid w:val="00D5691E"/>
    <w:rsid w:val="00D575A8"/>
    <w:rsid w:val="00D6579E"/>
    <w:rsid w:val="00D67C41"/>
    <w:rsid w:val="00D704D7"/>
    <w:rsid w:val="00D73D17"/>
    <w:rsid w:val="00D770A4"/>
    <w:rsid w:val="00D77260"/>
    <w:rsid w:val="00D77556"/>
    <w:rsid w:val="00D80B5A"/>
    <w:rsid w:val="00D843BC"/>
    <w:rsid w:val="00D92A0F"/>
    <w:rsid w:val="00D93775"/>
    <w:rsid w:val="00D966EE"/>
    <w:rsid w:val="00DB0118"/>
    <w:rsid w:val="00DB3D30"/>
    <w:rsid w:val="00DC237C"/>
    <w:rsid w:val="00DC7D8F"/>
    <w:rsid w:val="00DD067D"/>
    <w:rsid w:val="00DD687D"/>
    <w:rsid w:val="00DD6CB8"/>
    <w:rsid w:val="00DF0A99"/>
    <w:rsid w:val="00DF0C23"/>
    <w:rsid w:val="00DF5400"/>
    <w:rsid w:val="00E0106B"/>
    <w:rsid w:val="00E01998"/>
    <w:rsid w:val="00E0209A"/>
    <w:rsid w:val="00E03478"/>
    <w:rsid w:val="00E056B2"/>
    <w:rsid w:val="00E1277E"/>
    <w:rsid w:val="00E14555"/>
    <w:rsid w:val="00E1773E"/>
    <w:rsid w:val="00E17C4F"/>
    <w:rsid w:val="00E21D4C"/>
    <w:rsid w:val="00E2393B"/>
    <w:rsid w:val="00E325DC"/>
    <w:rsid w:val="00E343A2"/>
    <w:rsid w:val="00E368B2"/>
    <w:rsid w:val="00E403BF"/>
    <w:rsid w:val="00E42045"/>
    <w:rsid w:val="00E42B6B"/>
    <w:rsid w:val="00E53B80"/>
    <w:rsid w:val="00E562B3"/>
    <w:rsid w:val="00E568D2"/>
    <w:rsid w:val="00E640A8"/>
    <w:rsid w:val="00E67EB8"/>
    <w:rsid w:val="00E71490"/>
    <w:rsid w:val="00E718BB"/>
    <w:rsid w:val="00E71C51"/>
    <w:rsid w:val="00E74CFE"/>
    <w:rsid w:val="00E75986"/>
    <w:rsid w:val="00E77C7D"/>
    <w:rsid w:val="00E84470"/>
    <w:rsid w:val="00E86829"/>
    <w:rsid w:val="00E86DA7"/>
    <w:rsid w:val="00E932CB"/>
    <w:rsid w:val="00E96BA5"/>
    <w:rsid w:val="00EA6D5E"/>
    <w:rsid w:val="00EA7F4F"/>
    <w:rsid w:val="00EB1108"/>
    <w:rsid w:val="00EB14E1"/>
    <w:rsid w:val="00EB16E3"/>
    <w:rsid w:val="00EB35C4"/>
    <w:rsid w:val="00EB5A29"/>
    <w:rsid w:val="00EC06DF"/>
    <w:rsid w:val="00EC0C20"/>
    <w:rsid w:val="00EC2DF4"/>
    <w:rsid w:val="00EC51BC"/>
    <w:rsid w:val="00EC7913"/>
    <w:rsid w:val="00ED1A36"/>
    <w:rsid w:val="00ED6B67"/>
    <w:rsid w:val="00EE4E63"/>
    <w:rsid w:val="00EE671A"/>
    <w:rsid w:val="00EF1274"/>
    <w:rsid w:val="00EF2A95"/>
    <w:rsid w:val="00EF473B"/>
    <w:rsid w:val="00F0174D"/>
    <w:rsid w:val="00F03BEA"/>
    <w:rsid w:val="00F03CA6"/>
    <w:rsid w:val="00F047F8"/>
    <w:rsid w:val="00F057AE"/>
    <w:rsid w:val="00F0646C"/>
    <w:rsid w:val="00F07572"/>
    <w:rsid w:val="00F07938"/>
    <w:rsid w:val="00F10EF4"/>
    <w:rsid w:val="00F13E9C"/>
    <w:rsid w:val="00F142D1"/>
    <w:rsid w:val="00F157E1"/>
    <w:rsid w:val="00F17C7E"/>
    <w:rsid w:val="00F2370D"/>
    <w:rsid w:val="00F261C2"/>
    <w:rsid w:val="00F26421"/>
    <w:rsid w:val="00F265BF"/>
    <w:rsid w:val="00F27615"/>
    <w:rsid w:val="00F31262"/>
    <w:rsid w:val="00F319F9"/>
    <w:rsid w:val="00F3363E"/>
    <w:rsid w:val="00F36C93"/>
    <w:rsid w:val="00F448D6"/>
    <w:rsid w:val="00F507DC"/>
    <w:rsid w:val="00F521E8"/>
    <w:rsid w:val="00F57454"/>
    <w:rsid w:val="00F57601"/>
    <w:rsid w:val="00F576C2"/>
    <w:rsid w:val="00F61763"/>
    <w:rsid w:val="00F6325A"/>
    <w:rsid w:val="00F65C0A"/>
    <w:rsid w:val="00F91E45"/>
    <w:rsid w:val="00F92F34"/>
    <w:rsid w:val="00F93432"/>
    <w:rsid w:val="00F97A04"/>
    <w:rsid w:val="00F97C1E"/>
    <w:rsid w:val="00FA4341"/>
    <w:rsid w:val="00FB2F21"/>
    <w:rsid w:val="00FB30C9"/>
    <w:rsid w:val="00FB3F64"/>
    <w:rsid w:val="00FC3AEE"/>
    <w:rsid w:val="00FC3F57"/>
    <w:rsid w:val="00FC4504"/>
    <w:rsid w:val="00FC5663"/>
    <w:rsid w:val="00FC5880"/>
    <w:rsid w:val="00FC6AB5"/>
    <w:rsid w:val="00FD3123"/>
    <w:rsid w:val="00FD3CA1"/>
    <w:rsid w:val="00FE020E"/>
    <w:rsid w:val="00FE1B31"/>
    <w:rsid w:val="00FF1F5B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002E1754"/>
  <w15:docId w15:val="{FF6AAA62-383C-4F58-AE4E-034BC8BC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799A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openweathermap.org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api.openweathermap.org/data/2.5/forecast?q=Granollers&amp;appid=213c768520e2a0dfff9c3b9f91c0bd74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openweathermap.org/api" TargetMode="Externa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home.openweathermap.org/users/sign_up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Props1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4E5A15-0600-4244-92F3-6C4F84159B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305</TotalTime>
  <Pages>11</Pages>
  <Words>1331</Words>
  <Characters>7326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ASIX1 - M4: Llenguatges de Marques</vt:lpstr>
      <vt:lpstr>PROJECTE - Proposta tècnica</vt:lpstr>
    </vt:vector>
  </TitlesOfParts>
  <Company>Educem</Company>
  <LinksUpToDate>false</LinksUpToDate>
  <CharactersWithSpaces>8640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ASIX1/DAM1 - M4: Llenguatges de Marques</dc:title>
  <dc:subject>UF2 - Entrega #1</dc:subject>
  <dc:creator/>
  <cp:lastModifiedBy>Denis Anfruns Millán</cp:lastModifiedBy>
  <cp:revision>245</cp:revision>
  <cp:lastPrinted>2015-07-06T09:36:00Z</cp:lastPrinted>
  <dcterms:created xsi:type="dcterms:W3CDTF">2017-09-13T06:20:00Z</dcterms:created>
  <dcterms:modified xsi:type="dcterms:W3CDTF">2020-10-25T22:51:00Z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